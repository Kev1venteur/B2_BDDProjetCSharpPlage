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C21B2" w14:textId="77777777" w:rsidR="009776C2" w:rsidRDefault="009776C2" w:rsidP="009776C2"/>
    <w:p w14:paraId="14D55C3E" w14:textId="77777777" w:rsidR="009776C2" w:rsidRDefault="009776C2" w:rsidP="009776C2"/>
    <w:p w14:paraId="5840814D" w14:textId="77777777" w:rsidR="009776C2" w:rsidRDefault="009776C2" w:rsidP="009776C2"/>
    <w:p w14:paraId="3DAD4B74" w14:textId="4E108B23" w:rsidR="009776C2" w:rsidRDefault="000D43B8" w:rsidP="009776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BC9B7" wp14:editId="204773D6">
                <wp:simplePos x="0" y="0"/>
                <wp:positionH relativeFrom="column">
                  <wp:posOffset>3148965</wp:posOffset>
                </wp:positionH>
                <wp:positionV relativeFrom="paragraph">
                  <wp:posOffset>1408430</wp:posOffset>
                </wp:positionV>
                <wp:extent cx="3813810" cy="760095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810" cy="760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B22BD" w14:textId="0487AF83" w:rsidR="009776C2" w:rsidRDefault="009776C2" w:rsidP="009776C2">
                            <w:pPr>
                              <w:pStyle w:val="Paragraphestandard"/>
                              <w:shd w:val="clear" w:color="auto" w:fill="FFFFFF" w:themeFill="background1"/>
                              <w:rPr>
                                <w:rFonts w:ascii="Segoe UI Semilight" w:hAnsi="Segoe UI Semilight" w:cs="Segoe UI Semilight"/>
                                <w:color w:val="2EA9A6"/>
                                <w:sz w:val="56"/>
                                <w:szCs w:val="80"/>
                              </w:rPr>
                            </w:pPr>
                            <w:r w:rsidRPr="00A01859">
                              <w:rPr>
                                <w:rFonts w:ascii="Segoe UI Semilight" w:hAnsi="Segoe UI Semilight" w:cs="Segoe UI Semilight"/>
                                <w:color w:val="2EA9A6"/>
                                <w:sz w:val="56"/>
                                <w:szCs w:val="80"/>
                              </w:rPr>
                              <w:t xml:space="preserve">Suivi des </w:t>
                            </w:r>
                            <w:r w:rsidR="006347EC" w:rsidRPr="00A01859">
                              <w:rPr>
                                <w:rFonts w:ascii="Segoe UI Semilight" w:hAnsi="Segoe UI Semilight" w:cs="Segoe UI Semilight"/>
                                <w:color w:val="2EA9A6"/>
                                <w:sz w:val="56"/>
                                <w:szCs w:val="80"/>
                              </w:rPr>
                              <w:t>annélides</w:t>
                            </w:r>
                            <w:r w:rsidRPr="00A01859">
                              <w:rPr>
                                <w:rFonts w:ascii="Segoe UI Semilight" w:hAnsi="Segoe UI Semilight" w:cs="Segoe UI Semilight"/>
                                <w:color w:val="2EA9A6"/>
                                <w:sz w:val="56"/>
                                <w:szCs w:val="80"/>
                              </w:rPr>
                              <w:t xml:space="preserve"> des estrans </w:t>
                            </w:r>
                            <w:r w:rsidR="006347EC" w:rsidRPr="00A01859">
                              <w:rPr>
                                <w:rFonts w:ascii="Segoe UI Semilight" w:hAnsi="Segoe UI Semilight" w:cs="Segoe UI Semilight"/>
                                <w:color w:val="2EA9A6"/>
                                <w:sz w:val="56"/>
                                <w:szCs w:val="80"/>
                              </w:rPr>
                              <w:t>sablonneux</w:t>
                            </w:r>
                          </w:p>
                          <w:p w14:paraId="68007749" w14:textId="104B5F71" w:rsidR="009776C2" w:rsidRDefault="009776C2" w:rsidP="009776C2">
                            <w:pPr>
                              <w:pStyle w:val="Paragraphestandard"/>
                              <w:shd w:val="clear" w:color="auto" w:fill="FFFFFF" w:themeFill="background1"/>
                              <w:rPr>
                                <w:rFonts w:ascii="Segoe UI Semilight" w:hAnsi="Segoe UI Semilight" w:cs="Segoe UI Semilight"/>
                                <w:color w:val="2EA9A6"/>
                                <w:sz w:val="56"/>
                                <w:szCs w:val="80"/>
                              </w:rPr>
                            </w:pPr>
                          </w:p>
                          <w:p w14:paraId="74ED286C" w14:textId="526FC8F7" w:rsidR="009776C2" w:rsidRDefault="006347EC" w:rsidP="009776C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  <w:t>Recensement</w:t>
                            </w:r>
                            <w:r w:rsidR="009776C2"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  <w:t xml:space="preserve"> des espèces de la zone intertidale sur les plages de sables</w:t>
                            </w:r>
                          </w:p>
                          <w:p w14:paraId="513E5BAA" w14:textId="257D8A5E" w:rsidR="007E7E2C" w:rsidRDefault="007E7E2C" w:rsidP="009776C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</w:pPr>
                          </w:p>
                          <w:p w14:paraId="5C31FB6F" w14:textId="77777777" w:rsidR="007D7240" w:rsidRDefault="007D7240" w:rsidP="009776C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</w:pPr>
                          </w:p>
                          <w:p w14:paraId="6277A2E1" w14:textId="7DC79301" w:rsidR="007E7E2C" w:rsidRPr="007E7E2C" w:rsidRDefault="007E7E2C" w:rsidP="008B346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7E7E2C">
                              <w:rPr>
                                <w:rFonts w:ascii="Segoe UI Semibold" w:hAnsi="Segoe UI Semibold" w:cs="Segoe UI Semibold"/>
                                <w:color w:val="FF0000"/>
                                <w:sz w:val="36"/>
                                <w:szCs w:val="36"/>
                              </w:rPr>
                              <w:t>COMPLEMENT AU CAHIER DES CHARGES</w:t>
                            </w:r>
                          </w:p>
                          <w:p w14:paraId="4934AF92" w14:textId="77777777" w:rsidR="009776C2" w:rsidRDefault="009776C2" w:rsidP="009776C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</w:pPr>
                          </w:p>
                          <w:p w14:paraId="749A5CF9" w14:textId="7F24A6B1" w:rsidR="009776C2" w:rsidRDefault="009776C2" w:rsidP="009776C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auto"/>
                              </w:rPr>
                            </w:pPr>
                          </w:p>
                          <w:p w14:paraId="3C1BC525" w14:textId="1066E533" w:rsidR="008B3460" w:rsidRDefault="008B3460" w:rsidP="009776C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auto"/>
                              </w:rPr>
                            </w:pPr>
                          </w:p>
                          <w:p w14:paraId="56739750" w14:textId="2B80C456" w:rsidR="008B3460" w:rsidRDefault="008B3460" w:rsidP="009776C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auto"/>
                              </w:rPr>
                            </w:pPr>
                          </w:p>
                          <w:p w14:paraId="05F8DCC8" w14:textId="373A8759" w:rsidR="008B3460" w:rsidRDefault="008B3460" w:rsidP="009776C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auto"/>
                              </w:rPr>
                            </w:pPr>
                          </w:p>
                          <w:p w14:paraId="5B673EFE" w14:textId="22E87210" w:rsidR="008B3460" w:rsidRDefault="008B3460" w:rsidP="009776C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auto"/>
                              </w:rPr>
                            </w:pPr>
                          </w:p>
                          <w:p w14:paraId="4A6C96D8" w14:textId="42E3BDCD" w:rsidR="008B3460" w:rsidRDefault="008B3460" w:rsidP="009776C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auto"/>
                              </w:rPr>
                            </w:pPr>
                          </w:p>
                          <w:p w14:paraId="35F53970" w14:textId="77777777" w:rsidR="008B3460" w:rsidRDefault="008B3460" w:rsidP="009776C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14:paraId="60EDBAEF" w14:textId="77777777" w:rsidR="009776C2" w:rsidRDefault="009776C2" w:rsidP="009776C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14:paraId="1B29540B" w14:textId="77777777" w:rsidR="009776C2" w:rsidRDefault="009776C2" w:rsidP="009776C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14:paraId="1B89EF15" w14:textId="77777777" w:rsidR="009776C2" w:rsidRDefault="009776C2" w:rsidP="009776C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14:paraId="15A5BE3D" w14:textId="77777777" w:rsidR="009776C2" w:rsidRDefault="009776C2" w:rsidP="008B346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jc w:val="right"/>
                              <w:rPr>
                                <w:rFonts w:ascii="Cambria" w:hAnsi="Cambria" w:cs="Cambria"/>
                                <w:i/>
                                <w:color w:val="999DA6"/>
                                <w:sz w:val="20"/>
                              </w:rPr>
                            </w:pPr>
                            <w:r w:rsidRPr="00664EAA">
                              <w:rPr>
                                <w:rFonts w:ascii="Cambria" w:hAnsi="Cambria" w:cs="Cambria"/>
                                <w:i/>
                                <w:color w:val="999DA6"/>
                                <w:sz w:val="20"/>
                              </w:rPr>
                              <w:t>Document de travail – confidentiel</w:t>
                            </w:r>
                          </w:p>
                          <w:p w14:paraId="127FFA30" w14:textId="77777777" w:rsidR="009776C2" w:rsidRPr="00664EAA" w:rsidRDefault="009776C2" w:rsidP="008B346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jc w:val="right"/>
                              <w:rPr>
                                <w:rFonts w:ascii="Cambria" w:hAnsi="Cambria" w:cs="Cambria"/>
                                <w:i/>
                                <w:color w:val="999DA6"/>
                                <w:sz w:val="20"/>
                              </w:rPr>
                            </w:pPr>
                          </w:p>
                          <w:p w14:paraId="52ADB69D" w14:textId="0EFD59E0" w:rsidR="009776C2" w:rsidRPr="00767B2E" w:rsidRDefault="009140C3" w:rsidP="008B346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jc w:val="right"/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GB"/>
                              </w:rPr>
                              <w:t xml:space="preserve">M. </w:t>
                            </w:r>
                            <w:proofErr w:type="spellStart"/>
                            <w:r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GB"/>
                              </w:rPr>
                              <w:t>At</w:t>
                            </w:r>
                            <w:r w:rsidR="00C26942"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GB"/>
                              </w:rPr>
                              <w:t>ias</w:t>
                            </w:r>
                            <w:r w:rsidR="00E47B06"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GB"/>
                              </w:rPr>
                              <w:t>brokis</w:t>
                            </w:r>
                            <w:proofErr w:type="spellEnd"/>
                            <w:r w:rsidR="009776C2" w:rsidRPr="00767B2E"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GB"/>
                              </w:rPr>
                              <w:t xml:space="preserve"> (IFROCEAN St Tropez)</w:t>
                            </w:r>
                          </w:p>
                          <w:p w14:paraId="6D438132" w14:textId="77777777" w:rsidR="009776C2" w:rsidRPr="00767B2E" w:rsidRDefault="009776C2" w:rsidP="008B3460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jc w:val="right"/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GB"/>
                              </w:rPr>
                            </w:pPr>
                            <w:r w:rsidRPr="00767B2E"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GB"/>
                              </w:rPr>
                              <w:t xml:space="preserve">F. Ray </w:t>
                            </w:r>
                            <w:proofErr w:type="spellStart"/>
                            <w:r w:rsidRPr="00767B2E"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GB"/>
                              </w:rPr>
                              <w:t>Nolds</w:t>
                            </w:r>
                            <w:proofErr w:type="spellEnd"/>
                            <w:r w:rsidRPr="00767B2E"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GB"/>
                              </w:rPr>
                              <w:t xml:space="preserve"> (CNRS UMR 6538)</w:t>
                            </w:r>
                            <w:r w:rsidRPr="00767B2E"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GB"/>
                              </w:rPr>
                              <w:br/>
                              <w:t xml:space="preserve">A. </w:t>
                            </w:r>
                            <w:proofErr w:type="spellStart"/>
                            <w:r w:rsidRPr="00767B2E"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GB"/>
                              </w:rPr>
                              <w:t>Erein-Norref</w:t>
                            </w:r>
                            <w:proofErr w:type="spellEnd"/>
                            <w:r w:rsidRPr="00767B2E">
                              <w:rPr>
                                <w:rFonts w:ascii="Cambria" w:hAnsi="Cambria" w:cs="Cambria"/>
                                <w:color w:val="999DA6"/>
                                <w:sz w:val="20"/>
                                <w:lang w:val="en-GB"/>
                              </w:rPr>
                              <w:t xml:space="preserve"> (IFROCEAN Brest)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BC9B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7.95pt;margin-top:110.9pt;width:300.3pt;height:59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" filled="f" stroked="f">
                <v:textbox>
                  <w:txbxContent>
                    <w:p w14:paraId="0CCB22BD" w14:textId="0487AF83" w:rsidR="009776C2" w:rsidRDefault="009776C2" w:rsidP="009776C2">
                      <w:pPr>
                        <w:pStyle w:val="Paragraphestandard"/>
                        <w:shd w:val="clear" w:color="auto" w:fill="FFFFFF" w:themeFill="background1"/>
                        <w:rPr>
                          <w:rFonts w:ascii="Segoe UI Semilight" w:hAnsi="Segoe UI Semilight" w:cs="Segoe UI Semilight"/>
                          <w:color w:val="2EA9A6"/>
                          <w:sz w:val="56"/>
                          <w:szCs w:val="80"/>
                        </w:rPr>
                      </w:pPr>
                      <w:r w:rsidRPr="00A01859">
                        <w:rPr>
                          <w:rFonts w:ascii="Segoe UI Semilight" w:hAnsi="Segoe UI Semilight" w:cs="Segoe UI Semilight"/>
                          <w:color w:val="2EA9A6"/>
                          <w:sz w:val="56"/>
                          <w:szCs w:val="80"/>
                        </w:rPr>
                        <w:t xml:space="preserve">Suivi des </w:t>
                      </w:r>
                      <w:r w:rsidR="006347EC" w:rsidRPr="00A01859">
                        <w:rPr>
                          <w:rFonts w:ascii="Segoe UI Semilight" w:hAnsi="Segoe UI Semilight" w:cs="Segoe UI Semilight"/>
                          <w:color w:val="2EA9A6"/>
                          <w:sz w:val="56"/>
                          <w:szCs w:val="80"/>
                        </w:rPr>
                        <w:t>annélides</w:t>
                      </w:r>
                      <w:r w:rsidRPr="00A01859">
                        <w:rPr>
                          <w:rFonts w:ascii="Segoe UI Semilight" w:hAnsi="Segoe UI Semilight" w:cs="Segoe UI Semilight"/>
                          <w:color w:val="2EA9A6"/>
                          <w:sz w:val="56"/>
                          <w:szCs w:val="80"/>
                        </w:rPr>
                        <w:t xml:space="preserve"> des estrans </w:t>
                      </w:r>
                      <w:r w:rsidR="006347EC" w:rsidRPr="00A01859">
                        <w:rPr>
                          <w:rFonts w:ascii="Segoe UI Semilight" w:hAnsi="Segoe UI Semilight" w:cs="Segoe UI Semilight"/>
                          <w:color w:val="2EA9A6"/>
                          <w:sz w:val="56"/>
                          <w:szCs w:val="80"/>
                        </w:rPr>
                        <w:t>sablonneux</w:t>
                      </w:r>
                    </w:p>
                    <w:p w14:paraId="68007749" w14:textId="104B5F71" w:rsidR="009776C2" w:rsidRDefault="009776C2" w:rsidP="009776C2">
                      <w:pPr>
                        <w:pStyle w:val="Paragraphestandard"/>
                        <w:shd w:val="clear" w:color="auto" w:fill="FFFFFF" w:themeFill="background1"/>
                        <w:rPr>
                          <w:rFonts w:ascii="Segoe UI Semilight" w:hAnsi="Segoe UI Semilight" w:cs="Segoe UI Semilight"/>
                          <w:color w:val="2EA9A6"/>
                          <w:sz w:val="56"/>
                          <w:szCs w:val="80"/>
                        </w:rPr>
                      </w:pPr>
                    </w:p>
                    <w:p w14:paraId="74ED286C" w14:textId="526FC8F7" w:rsidR="009776C2" w:rsidRDefault="006347EC" w:rsidP="009776C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before="40" w:line="240" w:lineRule="auto"/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  <w:t>Recensement</w:t>
                      </w:r>
                      <w:r w:rsidR="009776C2"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  <w:t xml:space="preserve"> des espèces de la zone intertidale sur les plages de sables</w:t>
                      </w:r>
                    </w:p>
                    <w:p w14:paraId="513E5BAA" w14:textId="257D8A5E" w:rsidR="007E7E2C" w:rsidRDefault="007E7E2C" w:rsidP="009776C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before="40" w:line="240" w:lineRule="auto"/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</w:pPr>
                    </w:p>
                    <w:p w14:paraId="5C31FB6F" w14:textId="77777777" w:rsidR="007D7240" w:rsidRDefault="007D7240" w:rsidP="009776C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before="40" w:line="240" w:lineRule="auto"/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</w:pPr>
                    </w:p>
                    <w:p w14:paraId="6277A2E1" w14:textId="7DC79301" w:rsidR="007E7E2C" w:rsidRPr="007E7E2C" w:rsidRDefault="007E7E2C" w:rsidP="008B346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before="40" w:line="240" w:lineRule="auto"/>
                        <w:jc w:val="center"/>
                        <w:rPr>
                          <w:rFonts w:ascii="Segoe UI Semibold" w:hAnsi="Segoe UI Semibold" w:cs="Segoe UI Semibold"/>
                          <w:color w:val="FF0000"/>
                          <w:sz w:val="36"/>
                          <w:szCs w:val="36"/>
                        </w:rPr>
                      </w:pPr>
                      <w:r w:rsidRPr="007E7E2C">
                        <w:rPr>
                          <w:rFonts w:ascii="Segoe UI Semibold" w:hAnsi="Segoe UI Semibold" w:cs="Segoe UI Semibold"/>
                          <w:color w:val="FF0000"/>
                          <w:sz w:val="36"/>
                          <w:szCs w:val="36"/>
                        </w:rPr>
                        <w:t>COMPLEMENT AU CAHIER DES CHARGES</w:t>
                      </w:r>
                    </w:p>
                    <w:p w14:paraId="4934AF92" w14:textId="77777777" w:rsidR="009776C2" w:rsidRDefault="009776C2" w:rsidP="009776C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before="40" w:line="240" w:lineRule="auto"/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</w:pPr>
                    </w:p>
                    <w:p w14:paraId="749A5CF9" w14:textId="7F24A6B1" w:rsidR="009776C2" w:rsidRDefault="009776C2" w:rsidP="009776C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auto"/>
                        </w:rPr>
                      </w:pPr>
                    </w:p>
                    <w:p w14:paraId="3C1BC525" w14:textId="1066E533" w:rsidR="008B3460" w:rsidRDefault="008B3460" w:rsidP="009776C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auto"/>
                        </w:rPr>
                      </w:pPr>
                    </w:p>
                    <w:p w14:paraId="56739750" w14:textId="2B80C456" w:rsidR="008B3460" w:rsidRDefault="008B3460" w:rsidP="009776C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auto"/>
                        </w:rPr>
                      </w:pPr>
                    </w:p>
                    <w:p w14:paraId="05F8DCC8" w14:textId="373A8759" w:rsidR="008B3460" w:rsidRDefault="008B3460" w:rsidP="009776C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auto"/>
                        </w:rPr>
                      </w:pPr>
                    </w:p>
                    <w:p w14:paraId="5B673EFE" w14:textId="22E87210" w:rsidR="008B3460" w:rsidRDefault="008B3460" w:rsidP="009776C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auto"/>
                        </w:rPr>
                      </w:pPr>
                    </w:p>
                    <w:p w14:paraId="4A6C96D8" w14:textId="42E3BDCD" w:rsidR="008B3460" w:rsidRDefault="008B3460" w:rsidP="009776C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auto"/>
                        </w:rPr>
                      </w:pPr>
                    </w:p>
                    <w:p w14:paraId="35F53970" w14:textId="77777777" w:rsidR="008B3460" w:rsidRDefault="008B3460" w:rsidP="009776C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14:paraId="60EDBAEF" w14:textId="77777777" w:rsidR="009776C2" w:rsidRDefault="009776C2" w:rsidP="009776C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14:paraId="1B29540B" w14:textId="77777777" w:rsidR="009776C2" w:rsidRDefault="009776C2" w:rsidP="009776C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14:paraId="1B89EF15" w14:textId="77777777" w:rsidR="009776C2" w:rsidRDefault="009776C2" w:rsidP="009776C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14:paraId="15A5BE3D" w14:textId="77777777" w:rsidR="009776C2" w:rsidRDefault="009776C2" w:rsidP="008B346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jc w:val="right"/>
                        <w:rPr>
                          <w:rFonts w:ascii="Cambria" w:hAnsi="Cambria" w:cs="Cambria"/>
                          <w:i/>
                          <w:color w:val="999DA6"/>
                          <w:sz w:val="20"/>
                        </w:rPr>
                      </w:pPr>
                      <w:r w:rsidRPr="00664EAA">
                        <w:rPr>
                          <w:rFonts w:ascii="Cambria" w:hAnsi="Cambria" w:cs="Cambria"/>
                          <w:i/>
                          <w:color w:val="999DA6"/>
                          <w:sz w:val="20"/>
                        </w:rPr>
                        <w:t>Document de travail – confidentiel</w:t>
                      </w:r>
                    </w:p>
                    <w:p w14:paraId="127FFA30" w14:textId="77777777" w:rsidR="009776C2" w:rsidRPr="00664EAA" w:rsidRDefault="009776C2" w:rsidP="008B346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jc w:val="right"/>
                        <w:rPr>
                          <w:rFonts w:ascii="Cambria" w:hAnsi="Cambria" w:cs="Cambria"/>
                          <w:i/>
                          <w:color w:val="999DA6"/>
                          <w:sz w:val="20"/>
                        </w:rPr>
                      </w:pPr>
                    </w:p>
                    <w:p w14:paraId="52ADB69D" w14:textId="0EFD59E0" w:rsidR="009776C2" w:rsidRPr="00767B2E" w:rsidRDefault="009140C3" w:rsidP="008B346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jc w:val="right"/>
                        <w:rPr>
                          <w:rFonts w:ascii="Cambria" w:hAnsi="Cambria" w:cs="Cambria"/>
                          <w:color w:val="999DA6"/>
                          <w:sz w:val="20"/>
                          <w:lang w:val="en-GB"/>
                        </w:rPr>
                      </w:pPr>
                      <w:r>
                        <w:rPr>
                          <w:rFonts w:ascii="Cambria" w:hAnsi="Cambria" w:cs="Cambria"/>
                          <w:color w:val="999DA6"/>
                          <w:sz w:val="20"/>
                          <w:lang w:val="en-GB"/>
                        </w:rPr>
                        <w:t xml:space="preserve">M. </w:t>
                      </w:r>
                      <w:proofErr w:type="spellStart"/>
                      <w:r>
                        <w:rPr>
                          <w:rFonts w:ascii="Cambria" w:hAnsi="Cambria" w:cs="Cambria"/>
                          <w:color w:val="999DA6"/>
                          <w:sz w:val="20"/>
                          <w:lang w:val="en-GB"/>
                        </w:rPr>
                        <w:t>At</w:t>
                      </w:r>
                      <w:r w:rsidR="00C26942">
                        <w:rPr>
                          <w:rFonts w:ascii="Cambria" w:hAnsi="Cambria" w:cs="Cambria"/>
                          <w:color w:val="999DA6"/>
                          <w:sz w:val="20"/>
                          <w:lang w:val="en-GB"/>
                        </w:rPr>
                        <w:t>ias</w:t>
                      </w:r>
                      <w:r w:rsidR="00E47B06">
                        <w:rPr>
                          <w:rFonts w:ascii="Cambria" w:hAnsi="Cambria" w:cs="Cambria"/>
                          <w:color w:val="999DA6"/>
                          <w:sz w:val="20"/>
                          <w:lang w:val="en-GB"/>
                        </w:rPr>
                        <w:t>brokis</w:t>
                      </w:r>
                      <w:proofErr w:type="spellEnd"/>
                      <w:r w:rsidR="009776C2" w:rsidRPr="00767B2E">
                        <w:rPr>
                          <w:rFonts w:ascii="Cambria" w:hAnsi="Cambria" w:cs="Cambria"/>
                          <w:color w:val="999DA6"/>
                          <w:sz w:val="20"/>
                          <w:lang w:val="en-GB"/>
                        </w:rPr>
                        <w:t xml:space="preserve"> (IFROCEAN St Tropez)</w:t>
                      </w:r>
                    </w:p>
                    <w:p w14:paraId="6D438132" w14:textId="77777777" w:rsidR="009776C2" w:rsidRPr="00767B2E" w:rsidRDefault="009776C2" w:rsidP="008B3460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jc w:val="right"/>
                        <w:rPr>
                          <w:rFonts w:ascii="Cambria" w:hAnsi="Cambria" w:cs="Cambria"/>
                          <w:color w:val="999DA6"/>
                          <w:sz w:val="20"/>
                          <w:lang w:val="en-GB"/>
                        </w:rPr>
                      </w:pPr>
                      <w:r w:rsidRPr="00767B2E">
                        <w:rPr>
                          <w:rFonts w:ascii="Cambria" w:hAnsi="Cambria" w:cs="Cambria"/>
                          <w:color w:val="999DA6"/>
                          <w:sz w:val="20"/>
                          <w:lang w:val="en-GB"/>
                        </w:rPr>
                        <w:t xml:space="preserve">F. Ray </w:t>
                      </w:r>
                      <w:proofErr w:type="spellStart"/>
                      <w:r w:rsidRPr="00767B2E">
                        <w:rPr>
                          <w:rFonts w:ascii="Cambria" w:hAnsi="Cambria" w:cs="Cambria"/>
                          <w:color w:val="999DA6"/>
                          <w:sz w:val="20"/>
                          <w:lang w:val="en-GB"/>
                        </w:rPr>
                        <w:t>Nolds</w:t>
                      </w:r>
                      <w:proofErr w:type="spellEnd"/>
                      <w:r w:rsidRPr="00767B2E">
                        <w:rPr>
                          <w:rFonts w:ascii="Cambria" w:hAnsi="Cambria" w:cs="Cambria"/>
                          <w:color w:val="999DA6"/>
                          <w:sz w:val="20"/>
                          <w:lang w:val="en-GB"/>
                        </w:rPr>
                        <w:t xml:space="preserve"> (CNRS UMR 6538)</w:t>
                      </w:r>
                      <w:r w:rsidRPr="00767B2E">
                        <w:rPr>
                          <w:rFonts w:ascii="Cambria" w:hAnsi="Cambria" w:cs="Cambria"/>
                          <w:color w:val="999DA6"/>
                          <w:sz w:val="20"/>
                          <w:lang w:val="en-GB"/>
                        </w:rPr>
                        <w:br/>
                        <w:t xml:space="preserve">A. </w:t>
                      </w:r>
                      <w:proofErr w:type="spellStart"/>
                      <w:r w:rsidRPr="00767B2E">
                        <w:rPr>
                          <w:rFonts w:ascii="Cambria" w:hAnsi="Cambria" w:cs="Cambria"/>
                          <w:color w:val="999DA6"/>
                          <w:sz w:val="20"/>
                          <w:lang w:val="en-GB"/>
                        </w:rPr>
                        <w:t>Erein-Norref</w:t>
                      </w:r>
                      <w:proofErr w:type="spellEnd"/>
                      <w:r w:rsidRPr="00767B2E">
                        <w:rPr>
                          <w:rFonts w:ascii="Cambria" w:hAnsi="Cambria" w:cs="Cambria"/>
                          <w:color w:val="999DA6"/>
                          <w:sz w:val="20"/>
                          <w:lang w:val="en-GB"/>
                        </w:rPr>
                        <w:t xml:space="preserve"> (IFROCEAN Brest)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6C2">
        <w:rPr>
          <w:noProof/>
        </w:rPr>
        <w:drawing>
          <wp:anchor distT="0" distB="0" distL="114300" distR="114300" simplePos="0" relativeHeight="251659264" behindDoc="1" locked="0" layoutInCell="1" allowOverlap="1" wp14:anchorId="424331F1" wp14:editId="11185FFE">
            <wp:simplePos x="0" y="0"/>
            <wp:positionH relativeFrom="page">
              <wp:align>left</wp:align>
            </wp:positionH>
            <wp:positionV relativeFrom="paragraph">
              <wp:posOffset>3407410</wp:posOffset>
            </wp:positionV>
            <wp:extent cx="2912110" cy="1878965"/>
            <wp:effectExtent l="0" t="0" r="2540" b="698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6ADF" w14:textId="77777777" w:rsidR="009776C2" w:rsidRDefault="009776C2" w:rsidP="009776C2">
      <w:pPr>
        <w:sectPr w:rsidR="009776C2" w:rsidSect="00DE471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1" w:h="16817"/>
          <w:pgMar w:top="159" w:right="198" w:bottom="278" w:left="181" w:header="227" w:footer="284" w:gutter="0"/>
          <w:cols w:space="708"/>
        </w:sectPr>
      </w:pPr>
    </w:p>
    <w:p w14:paraId="4D840441" w14:textId="21AA6BE4" w:rsidR="004A7C10" w:rsidRDefault="00F36F76" w:rsidP="00F36F76">
      <w:pPr>
        <w:pStyle w:val="Titre1"/>
      </w:pPr>
      <w:r>
        <w:lastRenderedPageBreak/>
        <w:t>Description</w:t>
      </w:r>
    </w:p>
    <w:p w14:paraId="21F9C540" w14:textId="0610DD4E" w:rsidR="00F36F76" w:rsidRDefault="00F36F76" w:rsidP="00F36F76"/>
    <w:p w14:paraId="50069D87" w14:textId="2599EF84" w:rsidR="00F36F76" w:rsidRDefault="00F36F76" w:rsidP="00F36F76">
      <w:r>
        <w:t xml:space="preserve">Ce document présente les compléments au cahier des charges </w:t>
      </w:r>
      <w:r w:rsidR="00194F56">
        <w:t>du projet</w:t>
      </w:r>
      <w:r w:rsidR="00494879">
        <w:t xml:space="preserve"> </w:t>
      </w:r>
      <w:r w:rsidR="00542AF3">
        <w:t>de suivi des annélides</w:t>
      </w:r>
      <w:r w:rsidR="00194F56">
        <w:t xml:space="preserve"> </w:t>
      </w:r>
      <w:proofErr w:type="spellStart"/>
      <w:r w:rsidR="00194F56">
        <w:t>Ifrocéan</w:t>
      </w:r>
      <w:proofErr w:type="spellEnd"/>
      <w:r w:rsidR="00542AF3">
        <w:t xml:space="preserve">. </w:t>
      </w:r>
      <w:r w:rsidR="00DC3830">
        <w:t xml:space="preserve">Le projet </w:t>
      </w:r>
      <w:r w:rsidR="007866CC">
        <w:t>prend aujourd’hui une dimension internationale et demande quelques aménagements</w:t>
      </w:r>
      <w:r w:rsidR="00C300CF">
        <w:t xml:space="preserve"> sur les développements déjà réalisés.</w:t>
      </w:r>
    </w:p>
    <w:p w14:paraId="1D8652DA" w14:textId="45253C01" w:rsidR="00FF486C" w:rsidRDefault="00FF486C" w:rsidP="00F36F76"/>
    <w:p w14:paraId="407BBECA" w14:textId="2B5EBA2B" w:rsidR="00FF486C" w:rsidRDefault="00FF486C" w:rsidP="00F36F76">
      <w:r>
        <w:t>Ce document</w:t>
      </w:r>
      <w:r w:rsidR="00E645E7">
        <w:t xml:space="preserve"> précise les fonctionnalités </w:t>
      </w:r>
      <w:r w:rsidR="000A4F6B">
        <w:t>complémentaires nécessitant des développements dans la BDD</w:t>
      </w:r>
      <w:r w:rsidR="00946251">
        <w:t>.</w:t>
      </w:r>
    </w:p>
    <w:p w14:paraId="4CF5DA7C" w14:textId="7A7F3D7A" w:rsidR="00946251" w:rsidRDefault="00946251" w:rsidP="00F36F76"/>
    <w:p w14:paraId="7E667DF5" w14:textId="3CFB1DF5" w:rsidR="000E1DAF" w:rsidRDefault="000E1DAF" w:rsidP="00F36F76"/>
    <w:p w14:paraId="08B926E2" w14:textId="71682B12" w:rsidR="000E1DAF" w:rsidRDefault="000E1DAF" w:rsidP="000E1DAF">
      <w:pPr>
        <w:pStyle w:val="Titre1"/>
      </w:pPr>
      <w:r>
        <w:t>Contraintes</w:t>
      </w:r>
    </w:p>
    <w:p w14:paraId="44493472" w14:textId="476DCA43" w:rsidR="000E1DAF" w:rsidRDefault="000E1DAF" w:rsidP="000E1DAF"/>
    <w:p w14:paraId="59F545CE" w14:textId="20F459F5" w:rsidR="000E1DAF" w:rsidRDefault="000E1DAF" w:rsidP="000E1DAF">
      <w:r>
        <w:t>Ajouter les contraintes que vous estimez nécessaires ou utiles.</w:t>
      </w:r>
      <w:r w:rsidR="009D4451">
        <w:t xml:space="preserve"> Ajoutez dans le wiki du projet une documentation des contraintes implémentées.</w:t>
      </w:r>
    </w:p>
    <w:p w14:paraId="294DF467" w14:textId="77777777" w:rsidR="000E1DAF" w:rsidRPr="000E1DAF" w:rsidRDefault="000E1DAF" w:rsidP="000E1DAF"/>
    <w:p w14:paraId="362707C8" w14:textId="0B6DCCB0" w:rsidR="00946251" w:rsidRDefault="00946251" w:rsidP="00946251">
      <w:pPr>
        <w:pStyle w:val="Titre1"/>
      </w:pPr>
      <w:r>
        <w:t>Fonctionnalités</w:t>
      </w:r>
    </w:p>
    <w:p w14:paraId="4F7D955D" w14:textId="1FD7F20B" w:rsidR="00946251" w:rsidRDefault="00946251" w:rsidP="00946251"/>
    <w:p w14:paraId="3A6D60FF" w14:textId="66863380" w:rsidR="00946251" w:rsidRDefault="00FC75E4" w:rsidP="00FC75E4">
      <w:pPr>
        <w:pStyle w:val="Titre2"/>
      </w:pPr>
      <w:r>
        <w:t>Identification des utilisateurs</w:t>
      </w:r>
    </w:p>
    <w:p w14:paraId="45729867" w14:textId="584D709F" w:rsidR="00FC75E4" w:rsidRDefault="00FC75E4" w:rsidP="00FC75E4"/>
    <w:p w14:paraId="2DE66F5C" w14:textId="751D308D" w:rsidR="00FC75E4" w:rsidRDefault="00716C9E" w:rsidP="00FC75E4">
      <w:r>
        <w:t xml:space="preserve">Le développement doit prévoir </w:t>
      </w:r>
      <w:r w:rsidR="001D4E70">
        <w:t>la connexion</w:t>
      </w:r>
      <w:r w:rsidR="008F4079">
        <w:t xml:space="preserve"> des utilisateurs par identifiant / mot de passe (ou </w:t>
      </w:r>
      <w:proofErr w:type="gramStart"/>
      <w:r w:rsidR="008F4079">
        <w:t>email</w:t>
      </w:r>
      <w:proofErr w:type="gramEnd"/>
      <w:r w:rsidR="008F4079">
        <w:t xml:space="preserve"> / mot de passe)</w:t>
      </w:r>
    </w:p>
    <w:p w14:paraId="7BDC964B" w14:textId="0F61C327" w:rsidR="001D4E70" w:rsidRDefault="001D4E70" w:rsidP="00FC75E4">
      <w:r>
        <w:t xml:space="preserve">Trois rôles sont possibles : </w:t>
      </w:r>
    </w:p>
    <w:p w14:paraId="767C24AB" w14:textId="1C602DDF" w:rsidR="001D4E70" w:rsidRDefault="00BE5D53" w:rsidP="001D4E70">
      <w:pPr>
        <w:pStyle w:val="Paragraphedeliste"/>
        <w:numPr>
          <w:ilvl w:val="0"/>
          <w:numId w:val="1"/>
        </w:numPr>
      </w:pPr>
      <w:r>
        <w:t>Administrateur</w:t>
      </w:r>
    </w:p>
    <w:p w14:paraId="30CC8A85" w14:textId="711FA357" w:rsidR="00A97D4F" w:rsidRDefault="00B274D1" w:rsidP="00A97D4F">
      <w:pPr>
        <w:pStyle w:val="Paragraphedeliste"/>
        <w:numPr>
          <w:ilvl w:val="0"/>
          <w:numId w:val="1"/>
        </w:numPr>
      </w:pPr>
      <w:r>
        <w:t>Directeur de recherche</w:t>
      </w:r>
    </w:p>
    <w:p w14:paraId="65CA3B43" w14:textId="2EE594E2" w:rsidR="00A97D4F" w:rsidRDefault="00A73162" w:rsidP="00A97D4F">
      <w:pPr>
        <w:pStyle w:val="Paragraphedeliste"/>
        <w:numPr>
          <w:ilvl w:val="0"/>
          <w:numId w:val="1"/>
        </w:numPr>
      </w:pPr>
      <w:r>
        <w:t>Préleveur</w:t>
      </w:r>
    </w:p>
    <w:p w14:paraId="388D653D" w14:textId="68FD840E" w:rsidR="00A73162" w:rsidRDefault="00A73162" w:rsidP="00A73162"/>
    <w:p w14:paraId="60BFEB58" w14:textId="0B63AB02" w:rsidR="00A73162" w:rsidRPr="00FC75E4" w:rsidRDefault="00A73162" w:rsidP="00A73162">
      <w:pPr>
        <w:pStyle w:val="Titre2"/>
      </w:pPr>
      <w:r>
        <w:t>Statut des zones de prélèvement</w:t>
      </w:r>
    </w:p>
    <w:p w14:paraId="1702FBCA" w14:textId="715EC0C0" w:rsidR="0051274B" w:rsidRDefault="0051274B" w:rsidP="00A73162"/>
    <w:p w14:paraId="5B156775" w14:textId="1836E943" w:rsidR="00A73162" w:rsidRDefault="00A73162" w:rsidP="00A73162">
      <w:proofErr w:type="gramStart"/>
      <w:r>
        <w:t>Les préleveur</w:t>
      </w:r>
      <w:proofErr w:type="gramEnd"/>
      <w:r>
        <w:t xml:space="preserve"> doivent pouvoir indiquer si un prélèvement est </w:t>
      </w:r>
      <w:r w:rsidR="00DC062D">
        <w:t>en cours, terminé ou abandonné.</w:t>
      </w:r>
      <w:r w:rsidR="000671D2">
        <w:t xml:space="preserve"> Les prélèvements qui ne sont pas terminés ne doivent pas être pris en compte dans les </w:t>
      </w:r>
      <w:r w:rsidR="00653495">
        <w:t>statistiques</w:t>
      </w:r>
      <w:r w:rsidR="005C3357">
        <w:t>.</w:t>
      </w:r>
      <w:r w:rsidR="009A7F18">
        <w:t>,</w:t>
      </w:r>
    </w:p>
    <w:p w14:paraId="10B666B4" w14:textId="408EC2CF" w:rsidR="00A80B7B" w:rsidRDefault="00A80B7B" w:rsidP="00A73162"/>
    <w:p w14:paraId="3FD45A9D" w14:textId="0A83324E" w:rsidR="00A80B7B" w:rsidRDefault="00A80B7B" w:rsidP="00B441E2">
      <w:pPr>
        <w:pStyle w:val="Titre2"/>
      </w:pPr>
      <w:r>
        <w:t xml:space="preserve">Statut </w:t>
      </w:r>
      <w:r w:rsidR="00B441E2">
        <w:t>des études</w:t>
      </w:r>
    </w:p>
    <w:p w14:paraId="662D9142" w14:textId="7D2A7048" w:rsidR="00B441E2" w:rsidRDefault="00B441E2" w:rsidP="00B441E2"/>
    <w:p w14:paraId="60227C28" w14:textId="27218FCA" w:rsidR="00B441E2" w:rsidRDefault="00B441E2" w:rsidP="00B441E2">
      <w:r>
        <w:t>Un directeur de recherche doit pouvoir clore une étude (</w:t>
      </w:r>
      <w:r w:rsidR="00824366">
        <w:t>pour arrêter la saisie des prélèvements)</w:t>
      </w:r>
    </w:p>
    <w:p w14:paraId="4D960D47" w14:textId="10882EEB" w:rsidR="00824366" w:rsidRDefault="00824366" w:rsidP="00B441E2"/>
    <w:p w14:paraId="537CA3D8" w14:textId="7ED9963B" w:rsidR="00824366" w:rsidRDefault="0007082A" w:rsidP="0007082A">
      <w:pPr>
        <w:pStyle w:val="Titre2"/>
      </w:pPr>
      <w:r>
        <w:t>Superficie des plages</w:t>
      </w:r>
    </w:p>
    <w:p w14:paraId="7C6556C2" w14:textId="56BE3E18" w:rsidR="0007082A" w:rsidRDefault="0007082A" w:rsidP="0007082A"/>
    <w:p w14:paraId="5B611507" w14:textId="323FF2AD" w:rsidR="0007082A" w:rsidRDefault="0007082A" w:rsidP="0007082A">
      <w:r>
        <w:t xml:space="preserve">D’une étude à l’autre la superficie totale d’une plage peut varier. Il est important pour les statistiques prévues que </w:t>
      </w:r>
      <w:r w:rsidR="00380CE3">
        <w:t>la BDD enregistre cette information.</w:t>
      </w:r>
    </w:p>
    <w:p w14:paraId="5A4DACF0" w14:textId="40F401C8" w:rsidR="00380CE3" w:rsidRDefault="00380CE3" w:rsidP="0007082A"/>
    <w:p w14:paraId="46A4BB81" w14:textId="77777777" w:rsidR="008973F6" w:rsidRDefault="008973F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D412932" w14:textId="6F024F2F" w:rsidR="000E1DAF" w:rsidRDefault="00555A1C" w:rsidP="00555A1C">
      <w:pPr>
        <w:pStyle w:val="Titre2"/>
      </w:pPr>
      <w:r>
        <w:lastRenderedPageBreak/>
        <w:t>Meilleure gestion de la classification</w:t>
      </w:r>
    </w:p>
    <w:p w14:paraId="61A116DA" w14:textId="7BF69E74" w:rsidR="00555A1C" w:rsidRDefault="00555A1C" w:rsidP="00555A1C"/>
    <w:p w14:paraId="3F29D29C" w14:textId="5E882566" w:rsidR="00555A1C" w:rsidRDefault="00AB457B" w:rsidP="00555A1C">
      <w:r>
        <w:t>Pour affiner l’analyse statistique sur</w:t>
      </w:r>
      <w:r w:rsidR="008F79AE">
        <w:t xml:space="preserve"> les données recueillies, </w:t>
      </w:r>
      <w:r w:rsidR="002001FD">
        <w:t>il est nécessaire d’enregistrer la classification complète de chaque espèce</w:t>
      </w:r>
      <w:r w:rsidR="00277FB8">
        <w:t xml:space="preserve"> (et non seulement l’espèce)</w:t>
      </w:r>
    </w:p>
    <w:p w14:paraId="280FA5E1" w14:textId="70A625D8" w:rsidR="00277FB8" w:rsidRDefault="00C87B6C" w:rsidP="00555A1C">
      <w:r>
        <w:t xml:space="preserve">Il faut ajouter </w:t>
      </w:r>
      <w:r w:rsidR="00F2670A">
        <w:t>Classe, Ordre, Famille et Genre.</w:t>
      </w:r>
    </w:p>
    <w:p w14:paraId="3106C28F" w14:textId="6B62C1C9" w:rsidR="00F2670A" w:rsidRDefault="00F2670A" w:rsidP="00555A1C"/>
    <w:p w14:paraId="46B1340E" w14:textId="2F119545" w:rsidR="00F2670A" w:rsidRDefault="00F2670A" w:rsidP="00555A1C">
      <w:r>
        <w:t xml:space="preserve">Par exemple pour l’espèce </w:t>
      </w:r>
      <w:proofErr w:type="spellStart"/>
      <w:r w:rsidRPr="00F2670A">
        <w:rPr>
          <w:i/>
          <w:iCs/>
        </w:rPr>
        <w:t>Arenicola</w:t>
      </w:r>
      <w:proofErr w:type="spellEnd"/>
      <w:r w:rsidRPr="00F2670A">
        <w:rPr>
          <w:i/>
          <w:iCs/>
        </w:rPr>
        <w:t xml:space="preserve"> marina</w:t>
      </w:r>
      <w:r w:rsidR="009B0AA7">
        <w:t xml:space="preserve">, la classification </w:t>
      </w:r>
      <w:proofErr w:type="spellStart"/>
      <w:r w:rsidR="009B0AA7">
        <w:t>complete</w:t>
      </w:r>
      <w:proofErr w:type="spellEnd"/>
      <w:r w:rsidR="009B0AA7">
        <w:t xml:space="preserve"> est :</w:t>
      </w:r>
    </w:p>
    <w:p w14:paraId="5098380E" w14:textId="7AAB4F91" w:rsidR="009B0AA7" w:rsidRDefault="009B0AA7" w:rsidP="00555A1C"/>
    <w:p w14:paraId="19186FC1" w14:textId="6464D2CE" w:rsidR="009B0AA7" w:rsidRDefault="0034719E" w:rsidP="009B0AA7">
      <w:pPr>
        <w:pStyle w:val="Paragraphedeliste"/>
        <w:numPr>
          <w:ilvl w:val="0"/>
          <w:numId w:val="2"/>
        </w:numPr>
      </w:pPr>
      <w:proofErr w:type="spellStart"/>
      <w:r w:rsidRPr="0034719E">
        <w:t>Polychaeta</w:t>
      </w:r>
      <w:proofErr w:type="spellEnd"/>
      <w:r w:rsidR="00E57281">
        <w:t xml:space="preserve"> (Classe)</w:t>
      </w:r>
    </w:p>
    <w:p w14:paraId="445A6D37" w14:textId="384CFD84" w:rsidR="0034719E" w:rsidRDefault="00B11208" w:rsidP="0034719E">
      <w:pPr>
        <w:pStyle w:val="Paragraphedeliste"/>
        <w:numPr>
          <w:ilvl w:val="1"/>
          <w:numId w:val="2"/>
        </w:numPr>
      </w:pPr>
      <w:proofErr w:type="spellStart"/>
      <w:r>
        <w:t>Capitellida</w:t>
      </w:r>
      <w:proofErr w:type="spellEnd"/>
      <w:r w:rsidR="00E57281">
        <w:t xml:space="preserve"> (Ordre)</w:t>
      </w:r>
    </w:p>
    <w:p w14:paraId="51DF5DC1" w14:textId="2909323D" w:rsidR="003C2E12" w:rsidRDefault="003C2E12" w:rsidP="003C2E12">
      <w:pPr>
        <w:pStyle w:val="Paragraphedeliste"/>
        <w:numPr>
          <w:ilvl w:val="2"/>
          <w:numId w:val="2"/>
        </w:numPr>
      </w:pPr>
      <w:proofErr w:type="spellStart"/>
      <w:r>
        <w:t>Arenicolidae</w:t>
      </w:r>
      <w:proofErr w:type="spellEnd"/>
      <w:r w:rsidR="00E57281">
        <w:t xml:space="preserve"> (Famille)</w:t>
      </w:r>
    </w:p>
    <w:p w14:paraId="55E3002A" w14:textId="3FE6DB8B" w:rsidR="003C2E12" w:rsidRDefault="003C2E12" w:rsidP="003C2E12">
      <w:pPr>
        <w:pStyle w:val="Paragraphedeliste"/>
        <w:numPr>
          <w:ilvl w:val="3"/>
          <w:numId w:val="2"/>
        </w:numPr>
      </w:pPr>
      <w:proofErr w:type="spellStart"/>
      <w:r>
        <w:t>Arenicola</w:t>
      </w:r>
      <w:proofErr w:type="spellEnd"/>
      <w:r w:rsidR="00E57281">
        <w:t xml:space="preserve"> (Genre)</w:t>
      </w:r>
    </w:p>
    <w:p w14:paraId="5546FBDC" w14:textId="6B83BEF8" w:rsidR="003C2E12" w:rsidRDefault="003C2E12" w:rsidP="003C2E12">
      <w:pPr>
        <w:pStyle w:val="Paragraphedeliste"/>
        <w:numPr>
          <w:ilvl w:val="4"/>
          <w:numId w:val="2"/>
        </w:numPr>
        <w:rPr>
          <w:i/>
          <w:iCs/>
        </w:rPr>
      </w:pPr>
      <w:proofErr w:type="spellStart"/>
      <w:r w:rsidRPr="003C2E12">
        <w:rPr>
          <w:i/>
          <w:iCs/>
        </w:rPr>
        <w:t>Arenicola</w:t>
      </w:r>
      <w:proofErr w:type="spellEnd"/>
      <w:r w:rsidRPr="003C2E12">
        <w:rPr>
          <w:i/>
          <w:iCs/>
        </w:rPr>
        <w:t xml:space="preserve"> Marina</w:t>
      </w:r>
      <w:r w:rsidR="00E57281">
        <w:rPr>
          <w:i/>
          <w:iCs/>
        </w:rPr>
        <w:t xml:space="preserve"> (Espèce)</w:t>
      </w:r>
    </w:p>
    <w:p w14:paraId="384216BF" w14:textId="655D2C2D" w:rsidR="00E57281" w:rsidRDefault="00E57281" w:rsidP="00E57281">
      <w:pPr>
        <w:rPr>
          <w:i/>
          <w:iCs/>
        </w:rPr>
      </w:pPr>
    </w:p>
    <w:p w14:paraId="4274ABF0" w14:textId="79607D09" w:rsidR="00E57281" w:rsidRDefault="0087797E" w:rsidP="0087797E">
      <w:pPr>
        <w:pStyle w:val="Titre2"/>
      </w:pPr>
      <w:r>
        <w:t>Développements</w:t>
      </w:r>
    </w:p>
    <w:p w14:paraId="05A9AF72" w14:textId="59BC4E8D" w:rsidR="0087797E" w:rsidRDefault="0087797E" w:rsidP="0087797E"/>
    <w:p w14:paraId="281E6286" w14:textId="55337882" w:rsidR="0087797E" w:rsidRDefault="00460A71" w:rsidP="00C67FF4">
      <w:pPr>
        <w:pStyle w:val="Titre3"/>
        <w:numPr>
          <w:ilvl w:val="0"/>
          <w:numId w:val="5"/>
        </w:numPr>
      </w:pPr>
      <w:r>
        <w:t>C</w:t>
      </w:r>
      <w:r w:rsidR="000C465E">
        <w:t xml:space="preserve">réer </w:t>
      </w:r>
      <w:r w:rsidR="00F53BD5">
        <w:t>des</w:t>
      </w:r>
      <w:r w:rsidR="006D73C7">
        <w:t xml:space="preserve"> fonction</w:t>
      </w:r>
      <w:r w:rsidR="00F53BD5">
        <w:t>s</w:t>
      </w:r>
      <w:r w:rsidR="006D73C7">
        <w:t xml:space="preserve"> </w:t>
      </w:r>
      <w:r w:rsidR="005C70FD">
        <w:t xml:space="preserve">permettant de récupérer les données </w:t>
      </w:r>
      <w:r w:rsidR="004D19D2">
        <w:t>de comptage d’une plage :</w:t>
      </w:r>
      <w:r w:rsidR="00B4349E">
        <w:t xml:space="preserve"> </w:t>
      </w:r>
    </w:p>
    <w:p w14:paraId="53D3F4F9" w14:textId="0569C71B" w:rsidR="0021222A" w:rsidRDefault="0021222A" w:rsidP="0087797E"/>
    <w:p w14:paraId="460817B2" w14:textId="3ECD11D4" w:rsidR="0021222A" w:rsidRDefault="0021222A" w:rsidP="00460A71">
      <w:pPr>
        <w:ind w:left="360"/>
      </w:pPr>
      <w:r>
        <w:t xml:space="preserve">Cette fonction prendra en paramètre </w:t>
      </w:r>
      <w:r w:rsidR="00E8593C">
        <w:t>l’identifiant d’une étude et l’identifiant d’une plage.</w:t>
      </w:r>
    </w:p>
    <w:p w14:paraId="5C31B9F2" w14:textId="7AB76123" w:rsidR="00E8593C" w:rsidRDefault="00E8593C" w:rsidP="00460A71">
      <w:pPr>
        <w:ind w:left="360"/>
      </w:pPr>
    </w:p>
    <w:p w14:paraId="68166EF4" w14:textId="0C732980" w:rsidR="00E8593C" w:rsidRDefault="00E8593C" w:rsidP="00460A71">
      <w:pPr>
        <w:ind w:left="360"/>
      </w:pPr>
      <w:r>
        <w:t xml:space="preserve">Le </w:t>
      </w:r>
      <w:r w:rsidR="006419EA">
        <w:t xml:space="preserve">résultat retourné comportera </w:t>
      </w:r>
      <w:r w:rsidR="00364CD0">
        <w:t>6 colonnes :</w:t>
      </w:r>
    </w:p>
    <w:p w14:paraId="390BD6F0" w14:textId="16417AF3" w:rsidR="00364CD0" w:rsidRDefault="00364CD0" w:rsidP="00460A71">
      <w:pPr>
        <w:ind w:left="360"/>
      </w:pPr>
    </w:p>
    <w:p w14:paraId="691673DF" w14:textId="769733FC" w:rsidR="00364CD0" w:rsidRDefault="00364CD0" w:rsidP="00460A71">
      <w:pPr>
        <w:pStyle w:val="Paragraphedeliste"/>
        <w:numPr>
          <w:ilvl w:val="0"/>
          <w:numId w:val="3"/>
        </w:numPr>
        <w:ind w:left="1080"/>
      </w:pPr>
      <w:r>
        <w:t>Classe</w:t>
      </w:r>
    </w:p>
    <w:p w14:paraId="21B24D86" w14:textId="506AFDC5" w:rsidR="00364CD0" w:rsidRDefault="00364CD0" w:rsidP="00460A71">
      <w:pPr>
        <w:pStyle w:val="Paragraphedeliste"/>
        <w:numPr>
          <w:ilvl w:val="0"/>
          <w:numId w:val="3"/>
        </w:numPr>
        <w:ind w:left="1080"/>
      </w:pPr>
      <w:r>
        <w:t>Ordre</w:t>
      </w:r>
    </w:p>
    <w:p w14:paraId="339641E3" w14:textId="17826ADA" w:rsidR="00364CD0" w:rsidRDefault="00364CD0" w:rsidP="00460A71">
      <w:pPr>
        <w:pStyle w:val="Paragraphedeliste"/>
        <w:numPr>
          <w:ilvl w:val="0"/>
          <w:numId w:val="3"/>
        </w:numPr>
        <w:ind w:left="1080"/>
      </w:pPr>
      <w:r>
        <w:t>Famille</w:t>
      </w:r>
    </w:p>
    <w:p w14:paraId="0149EE63" w14:textId="1A5B9044" w:rsidR="00364CD0" w:rsidRDefault="00364CD0" w:rsidP="00460A71">
      <w:pPr>
        <w:pStyle w:val="Paragraphedeliste"/>
        <w:numPr>
          <w:ilvl w:val="0"/>
          <w:numId w:val="3"/>
        </w:numPr>
        <w:ind w:left="1080"/>
      </w:pPr>
      <w:r>
        <w:t>Genre</w:t>
      </w:r>
    </w:p>
    <w:p w14:paraId="44FA6F95" w14:textId="4FCBD0D6" w:rsidR="00364CD0" w:rsidRDefault="00364CD0" w:rsidP="00460A71">
      <w:pPr>
        <w:pStyle w:val="Paragraphedeliste"/>
        <w:numPr>
          <w:ilvl w:val="0"/>
          <w:numId w:val="3"/>
        </w:numPr>
        <w:ind w:left="1080"/>
      </w:pPr>
      <w:r>
        <w:t>Espèce</w:t>
      </w:r>
    </w:p>
    <w:p w14:paraId="0188D574" w14:textId="32A2EEDD" w:rsidR="00364CD0" w:rsidRDefault="00364CD0" w:rsidP="00460A71">
      <w:pPr>
        <w:pStyle w:val="Paragraphedeliste"/>
        <w:numPr>
          <w:ilvl w:val="0"/>
          <w:numId w:val="3"/>
        </w:numPr>
        <w:ind w:left="1080"/>
      </w:pPr>
      <w:r>
        <w:t xml:space="preserve">Nombre </w:t>
      </w:r>
      <w:r w:rsidR="00A937D5">
        <w:t>d’individus</w:t>
      </w:r>
      <w:r w:rsidR="0098022D">
        <w:t xml:space="preserve"> total compté</w:t>
      </w:r>
      <w:r w:rsidR="002667F0">
        <w:t xml:space="preserve">s dans l’ensemble des zones de </w:t>
      </w:r>
      <w:r w:rsidR="00993DA1" w:rsidRPr="00993DA1">
        <w:t>prélèvement</w:t>
      </w:r>
      <w:r w:rsidR="008973F6">
        <w:t xml:space="preserve"> terminées</w:t>
      </w:r>
    </w:p>
    <w:p w14:paraId="2FB273BF" w14:textId="136E14F5" w:rsidR="00F53BD5" w:rsidRDefault="00F53BD5" w:rsidP="00F53BD5"/>
    <w:p w14:paraId="0126BF45" w14:textId="217E610B" w:rsidR="00F53BD5" w:rsidRDefault="00F53BD5" w:rsidP="00F53BD5">
      <w:pPr>
        <w:ind w:left="360"/>
      </w:pPr>
      <w:r>
        <w:t xml:space="preserve">Créez </w:t>
      </w:r>
      <w:r w:rsidR="00AB5CAA">
        <w:t>de la même façon une</w:t>
      </w:r>
      <w:r>
        <w:t xml:space="preserve"> fonction </w:t>
      </w:r>
      <w:r w:rsidR="00C22152">
        <w:t xml:space="preserve">permettant de faire </w:t>
      </w:r>
      <w:r w:rsidR="00AB5CAA">
        <w:t xml:space="preserve">ce </w:t>
      </w:r>
      <w:r w:rsidR="00C22152">
        <w:t>comptage par famille (</w:t>
      </w:r>
      <w:r w:rsidR="007B182F">
        <w:t>4 colonnes donc)</w:t>
      </w:r>
      <w:r w:rsidR="00DE0040">
        <w:t>.</w:t>
      </w:r>
    </w:p>
    <w:p w14:paraId="489895C3" w14:textId="0694CCF6" w:rsidR="00B4349E" w:rsidRDefault="00B4349E" w:rsidP="0087797E"/>
    <w:p w14:paraId="501FFDD7" w14:textId="77777777" w:rsidR="00090AE1" w:rsidRDefault="00090AE1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19D2F360" w14:textId="1CCF19DD" w:rsidR="00C350D4" w:rsidRDefault="00614A88" w:rsidP="004D19D2">
      <w:pPr>
        <w:pStyle w:val="Titre3"/>
        <w:numPr>
          <w:ilvl w:val="0"/>
          <w:numId w:val="5"/>
        </w:numPr>
      </w:pPr>
      <w:r>
        <w:lastRenderedPageBreak/>
        <w:t xml:space="preserve">Créer une </w:t>
      </w:r>
      <w:r w:rsidR="004D19D2">
        <w:t xml:space="preserve">fonction permettant de récupérer les coordonnées GPS des zones </w:t>
      </w:r>
      <w:r w:rsidR="00EA1D33">
        <w:t xml:space="preserve">de </w:t>
      </w:r>
      <w:bookmarkStart w:id="0" w:name="_Hlk37281324"/>
      <w:r w:rsidR="00993DA1" w:rsidRPr="00993DA1">
        <w:t>prélèvement</w:t>
      </w:r>
      <w:r w:rsidR="00993DA1" w:rsidRPr="00993DA1">
        <w:t xml:space="preserve"> </w:t>
      </w:r>
      <w:bookmarkEnd w:id="0"/>
      <w:r w:rsidR="00EA1D33">
        <w:t>d’une plage :</w:t>
      </w:r>
    </w:p>
    <w:p w14:paraId="711BBFE4" w14:textId="77777777" w:rsidR="00EA1D33" w:rsidRPr="00EA1D33" w:rsidRDefault="00EA1D33" w:rsidP="00EA1D33"/>
    <w:p w14:paraId="79FF019F" w14:textId="1B0975B7" w:rsidR="00EA1D33" w:rsidRDefault="00EA1D33" w:rsidP="00EA1D33">
      <w:pPr>
        <w:ind w:left="360"/>
      </w:pPr>
      <w:r>
        <w:t>Cette fonction prendra en paramètre l’identifiant d’une étude et l’identifiant d’une plage.</w:t>
      </w:r>
    </w:p>
    <w:p w14:paraId="46EE1B62" w14:textId="2EC50915" w:rsidR="00EA1D33" w:rsidRDefault="00EA1D33" w:rsidP="00EA1D33">
      <w:pPr>
        <w:ind w:left="360"/>
      </w:pPr>
    </w:p>
    <w:p w14:paraId="379D6AB9" w14:textId="1FF60DBA" w:rsidR="00EA1D33" w:rsidRDefault="00EA1D33" w:rsidP="00EA1D33">
      <w:pPr>
        <w:ind w:left="360"/>
      </w:pPr>
      <w:r>
        <w:t xml:space="preserve">Le résultat retourné comportera </w:t>
      </w:r>
      <w:r w:rsidR="00CA735F">
        <w:t xml:space="preserve">8 </w:t>
      </w:r>
      <w:r>
        <w:t>colonnes :</w:t>
      </w:r>
    </w:p>
    <w:p w14:paraId="2D14192B" w14:textId="5542B199" w:rsidR="00EA1D33" w:rsidRDefault="00EA1D33" w:rsidP="00EA1D33">
      <w:pPr>
        <w:ind w:left="360"/>
      </w:pPr>
    </w:p>
    <w:p w14:paraId="771657EA" w14:textId="3AD6BBB5" w:rsidR="00EA1D33" w:rsidRDefault="00FD5340" w:rsidP="00EA1D33">
      <w:pPr>
        <w:pStyle w:val="Paragraphedeliste"/>
        <w:numPr>
          <w:ilvl w:val="0"/>
          <w:numId w:val="3"/>
        </w:numPr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616DBCA" wp14:editId="237E2C7A">
                <wp:simplePos x="0" y="0"/>
                <wp:positionH relativeFrom="column">
                  <wp:posOffset>4464292</wp:posOffset>
                </wp:positionH>
                <wp:positionV relativeFrom="paragraph">
                  <wp:posOffset>-14282</wp:posOffset>
                </wp:positionV>
                <wp:extent cx="105120" cy="145080"/>
                <wp:effectExtent l="38100" t="38100" r="47625" b="45720"/>
                <wp:wrapNone/>
                <wp:docPr id="40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512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DCEA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0" o:spid="_x0000_s1026" type="#_x0000_t75" style="position:absolute;margin-left:350.8pt;margin-top:-1.8pt;width:9.7pt;height:1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13331E7" wp14:editId="0B833EEF">
                <wp:simplePos x="0" y="0"/>
                <wp:positionH relativeFrom="column">
                  <wp:posOffset>3606412</wp:posOffset>
                </wp:positionH>
                <wp:positionV relativeFrom="paragraph">
                  <wp:posOffset>22798</wp:posOffset>
                </wp:positionV>
                <wp:extent cx="127440" cy="130680"/>
                <wp:effectExtent l="38100" t="38100" r="44450" b="41275"/>
                <wp:wrapNone/>
                <wp:docPr id="39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744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171D6" id="Encre 39" o:spid="_x0000_s1026" type="#_x0000_t75" style="position:absolute;margin-left:283.25pt;margin-top:1.1pt;width:11.45pt;height:1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">
                <v:imagedata r:id="rId19" o:title=""/>
              </v:shape>
            </w:pict>
          </mc:Fallback>
        </mc:AlternateContent>
      </w:r>
      <w:r w:rsidR="00B76C63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E827783" wp14:editId="6993A024">
                <wp:simplePos x="0" y="0"/>
                <wp:positionH relativeFrom="column">
                  <wp:posOffset>5368290</wp:posOffset>
                </wp:positionH>
                <wp:positionV relativeFrom="paragraph">
                  <wp:posOffset>22225</wp:posOffset>
                </wp:positionV>
                <wp:extent cx="669215" cy="280130"/>
                <wp:effectExtent l="38100" t="38100" r="36195" b="43815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69215" cy="28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95748" id="Encre 14" o:spid="_x0000_s1026" type="#_x0000_t75" style="position:absolute;margin-left:422pt;margin-top:1.05pt;width:54.15pt;height:2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">
                <v:imagedata r:id="rId21" o:title=""/>
              </v:shape>
            </w:pict>
          </mc:Fallback>
        </mc:AlternateContent>
      </w:r>
      <w:r w:rsidR="00CA735F">
        <w:t>Latitude point 1</w:t>
      </w:r>
    </w:p>
    <w:p w14:paraId="2F37AF49" w14:textId="2A7F4B0A" w:rsidR="00EA1D33" w:rsidRDefault="00ED03E8" w:rsidP="00EA1D33">
      <w:pPr>
        <w:pStyle w:val="Paragraphedeliste"/>
        <w:numPr>
          <w:ilvl w:val="0"/>
          <w:numId w:val="3"/>
        </w:numPr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EEAD50" wp14:editId="5B35CA26">
                <wp:simplePos x="0" y="0"/>
                <wp:positionH relativeFrom="column">
                  <wp:posOffset>3135532</wp:posOffset>
                </wp:positionH>
                <wp:positionV relativeFrom="paragraph">
                  <wp:posOffset>42833</wp:posOffset>
                </wp:positionV>
                <wp:extent cx="2083320" cy="66600"/>
                <wp:effectExtent l="38100" t="38100" r="50800" b="48260"/>
                <wp:wrapNone/>
                <wp:docPr id="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8332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2E362" id="Encre 3" o:spid="_x0000_s1026" type="#_x0000_t75" style="position:absolute;margin-left:246.2pt;margin-top:2.65pt;width:165.5pt;height: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">
                <v:imagedata r:id="rId23" o:title=""/>
              </v:shape>
            </w:pict>
          </mc:Fallback>
        </mc:AlternateContent>
      </w:r>
      <w:r w:rsidR="00CA735F">
        <w:t>Longitude point 1</w:t>
      </w:r>
    </w:p>
    <w:p w14:paraId="557A9B3B" w14:textId="5465991B" w:rsidR="00CA735F" w:rsidRDefault="00CA735F" w:rsidP="00CA735F">
      <w:pPr>
        <w:pStyle w:val="Paragraphedeliste"/>
        <w:numPr>
          <w:ilvl w:val="0"/>
          <w:numId w:val="3"/>
        </w:numPr>
        <w:ind w:left="1080"/>
      </w:pPr>
      <w:r>
        <w:t xml:space="preserve">Latitude point </w:t>
      </w:r>
      <w:r>
        <w:t>2</w:t>
      </w:r>
    </w:p>
    <w:p w14:paraId="5BA1F8C7" w14:textId="4E474D9F" w:rsidR="00CA735F" w:rsidRDefault="00CA735F" w:rsidP="00CA735F">
      <w:pPr>
        <w:pStyle w:val="Paragraphedeliste"/>
        <w:numPr>
          <w:ilvl w:val="0"/>
          <w:numId w:val="3"/>
        </w:numPr>
        <w:ind w:left="1080"/>
      </w:pPr>
      <w:r>
        <w:t xml:space="preserve">Longitude point </w:t>
      </w:r>
      <w:r>
        <w:t>2</w:t>
      </w:r>
    </w:p>
    <w:p w14:paraId="687098C3" w14:textId="185C9746" w:rsidR="00CA735F" w:rsidRDefault="00713A62" w:rsidP="00CA735F">
      <w:pPr>
        <w:pStyle w:val="Paragraphedeliste"/>
        <w:numPr>
          <w:ilvl w:val="0"/>
          <w:numId w:val="3"/>
        </w:numPr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40A0A78" wp14:editId="08489C33">
                <wp:simplePos x="0" y="0"/>
                <wp:positionH relativeFrom="column">
                  <wp:posOffset>3646805</wp:posOffset>
                </wp:positionH>
                <wp:positionV relativeFrom="paragraph">
                  <wp:posOffset>-496570</wp:posOffset>
                </wp:positionV>
                <wp:extent cx="848360" cy="1054100"/>
                <wp:effectExtent l="38100" t="57150" r="66040" b="69850"/>
                <wp:wrapNone/>
                <wp:docPr id="61" name="Encr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48360" cy="1054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55B5D" id="Encre 61" o:spid="_x0000_s1026" type="#_x0000_t75" style="position:absolute;margin-left:285.75pt;margin-top:-40.5pt;width:69.6pt;height:85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">
                <v:imagedata r:id="rId25" o:title=""/>
              </v:shape>
            </w:pict>
          </mc:Fallback>
        </mc:AlternateContent>
      </w:r>
      <w:r w:rsidR="00CA735F">
        <w:t xml:space="preserve">Latitude point </w:t>
      </w:r>
      <w:r w:rsidR="00CA735F">
        <w:t>3</w:t>
      </w:r>
    </w:p>
    <w:p w14:paraId="42A170D1" w14:textId="31EEEB3F" w:rsidR="00CA735F" w:rsidRDefault="00CA735F" w:rsidP="00CA735F">
      <w:pPr>
        <w:pStyle w:val="Paragraphedeliste"/>
        <w:numPr>
          <w:ilvl w:val="0"/>
          <w:numId w:val="3"/>
        </w:numPr>
        <w:ind w:left="1080"/>
      </w:pPr>
      <w:r>
        <w:t xml:space="preserve">Longitude point </w:t>
      </w:r>
      <w:r w:rsidR="002D2775">
        <w:t>3</w:t>
      </w:r>
    </w:p>
    <w:p w14:paraId="69D11834" w14:textId="29ABE42B" w:rsidR="00CA735F" w:rsidRDefault="005A4D7F" w:rsidP="00CA735F">
      <w:pPr>
        <w:pStyle w:val="Paragraphedeliste"/>
        <w:numPr>
          <w:ilvl w:val="0"/>
          <w:numId w:val="3"/>
        </w:numPr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91F2C9A" wp14:editId="07819B15">
                <wp:simplePos x="0" y="0"/>
                <wp:positionH relativeFrom="column">
                  <wp:posOffset>5403215</wp:posOffset>
                </wp:positionH>
                <wp:positionV relativeFrom="paragraph">
                  <wp:posOffset>18415</wp:posOffset>
                </wp:positionV>
                <wp:extent cx="759170" cy="249670"/>
                <wp:effectExtent l="38100" t="38100" r="22225" b="55245"/>
                <wp:wrapNone/>
                <wp:docPr id="2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170" cy="24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AD3EB" id="Encre 21" o:spid="_x0000_s1026" type="#_x0000_t75" style="position:absolute;margin-left:424.75pt;margin-top:.75pt;width:61.2pt;height:2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">
                <v:imagedata r:id="rId27" o:title=""/>
              </v:shape>
            </w:pict>
          </mc:Fallback>
        </mc:AlternateContent>
      </w:r>
      <w:r w:rsidR="00ED03E8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E886006" wp14:editId="15CADF4A">
                <wp:simplePos x="0" y="0"/>
                <wp:positionH relativeFrom="column">
                  <wp:posOffset>3097012</wp:posOffset>
                </wp:positionH>
                <wp:positionV relativeFrom="paragraph">
                  <wp:posOffset>166598</wp:posOffset>
                </wp:positionV>
                <wp:extent cx="2161440" cy="75960"/>
                <wp:effectExtent l="38100" t="38100" r="0" b="57785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6144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B4153" id="Encre 4" o:spid="_x0000_s1026" type="#_x0000_t75" style="position:absolute;margin-left:243.15pt;margin-top:12.45pt;width:171.65pt;height: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">
                <v:imagedata r:id="rId29" o:title=""/>
              </v:shape>
            </w:pict>
          </mc:Fallback>
        </mc:AlternateContent>
      </w:r>
      <w:r w:rsidR="00CA735F">
        <w:t xml:space="preserve">Latitude point </w:t>
      </w:r>
      <w:r w:rsidR="00CA735F">
        <w:t>4</w:t>
      </w:r>
    </w:p>
    <w:p w14:paraId="159A7F93" w14:textId="255ECDF3" w:rsidR="00CA735F" w:rsidRDefault="008973F6" w:rsidP="00CA735F">
      <w:pPr>
        <w:pStyle w:val="Paragraphedeliste"/>
        <w:numPr>
          <w:ilvl w:val="0"/>
          <w:numId w:val="3"/>
        </w:numPr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87D5EDB" wp14:editId="7ACBEA1D">
                <wp:simplePos x="0" y="0"/>
                <wp:positionH relativeFrom="column">
                  <wp:posOffset>3565742</wp:posOffset>
                </wp:positionH>
                <wp:positionV relativeFrom="paragraph">
                  <wp:posOffset>35319</wp:posOffset>
                </wp:positionV>
                <wp:extent cx="122555" cy="245440"/>
                <wp:effectExtent l="57150" t="38100" r="48895" b="40640"/>
                <wp:wrapNone/>
                <wp:docPr id="64" name="Encre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2555" cy="2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6C1FB" id="Encre 64" o:spid="_x0000_s1026" type="#_x0000_t75" style="position:absolute;margin-left:280.05pt;margin-top:2.1pt;width:11.05pt;height:2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">
                <v:imagedata r:id="rId31" o:title=""/>
              </v:shape>
            </w:pict>
          </mc:Fallback>
        </mc:AlternateContent>
      </w:r>
      <w:r w:rsidR="00E62D5A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F45E7A6" wp14:editId="0CC3BBC9">
                <wp:simplePos x="0" y="0"/>
                <wp:positionH relativeFrom="column">
                  <wp:posOffset>4373141</wp:posOffset>
                </wp:positionH>
                <wp:positionV relativeFrom="paragraph">
                  <wp:posOffset>74657</wp:posOffset>
                </wp:positionV>
                <wp:extent cx="170640" cy="168840"/>
                <wp:effectExtent l="38100" t="38100" r="20320" b="41275"/>
                <wp:wrapNone/>
                <wp:docPr id="41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064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A8152" id="Encre 41" o:spid="_x0000_s1026" type="#_x0000_t75" style="position:absolute;margin-left:343.65pt;margin-top:5.2pt;width:14.85pt;height:14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">
                <v:imagedata r:id="rId33" o:title=""/>
              </v:shape>
            </w:pict>
          </mc:Fallback>
        </mc:AlternateContent>
      </w:r>
      <w:r w:rsidR="00CA735F">
        <w:t xml:space="preserve">Longitude point </w:t>
      </w:r>
      <w:r w:rsidR="002D2775">
        <w:t>4</w:t>
      </w:r>
      <w:r w:rsidR="00B75A07">
        <w:br/>
      </w:r>
      <w:r w:rsidR="00B75A07">
        <w:br/>
      </w:r>
      <w:r w:rsidR="00B75A07">
        <w:br/>
      </w:r>
    </w:p>
    <w:p w14:paraId="5430AC51" w14:textId="335A7D08" w:rsidR="0087797E" w:rsidRDefault="002C74E4" w:rsidP="004D2B93">
      <w:pPr>
        <w:pStyle w:val="Titre3"/>
        <w:numPr>
          <w:ilvl w:val="0"/>
          <w:numId w:val="5"/>
        </w:numPr>
      </w:pPr>
      <w:r>
        <w:t>Contraintes de données</w:t>
      </w:r>
    </w:p>
    <w:p w14:paraId="3E53309D" w14:textId="187CC39D" w:rsidR="002D6338" w:rsidRDefault="002D6338" w:rsidP="002D6338"/>
    <w:p w14:paraId="056929F1" w14:textId="209C0376" w:rsidR="002D6338" w:rsidRDefault="002D6338" w:rsidP="00BA142D">
      <w:pPr>
        <w:pStyle w:val="Paragraphedeliste"/>
        <w:numPr>
          <w:ilvl w:val="1"/>
          <w:numId w:val="5"/>
        </w:numPr>
      </w:pPr>
      <w:r>
        <w:t xml:space="preserve">Développer un </w:t>
      </w:r>
      <w:r w:rsidR="006C2C55">
        <w:t>automatisme</w:t>
      </w:r>
      <w:r>
        <w:t xml:space="preserve"> </w:t>
      </w:r>
      <w:r w:rsidR="00395A23">
        <w:t xml:space="preserve">qui </w:t>
      </w:r>
      <w:r w:rsidR="0027406A">
        <w:t>passe en statut « </w:t>
      </w:r>
      <w:proofErr w:type="spellStart"/>
      <w:r w:rsidR="0027406A">
        <w:t>Annnulé</w:t>
      </w:r>
      <w:proofErr w:type="spellEnd"/>
      <w:r w:rsidR="0027406A">
        <w:t xml:space="preserve"> » </w:t>
      </w:r>
      <w:proofErr w:type="gramStart"/>
      <w:r w:rsidR="00F53F6D">
        <w:t>toutes les</w:t>
      </w:r>
      <w:r w:rsidR="00ED2E1B">
        <w:t xml:space="preserve"> prélèvements</w:t>
      </w:r>
      <w:proofErr w:type="gramEnd"/>
      <w:r w:rsidR="00ED2E1B">
        <w:t xml:space="preserve"> qui ne sont pas terminés lorsque le directeur de recherche </w:t>
      </w:r>
      <w:r w:rsidR="00B05CF1">
        <w:t>termine une étude.</w:t>
      </w:r>
      <w:r w:rsidR="00E65746">
        <w:br/>
      </w:r>
    </w:p>
    <w:p w14:paraId="4BBCCBC6" w14:textId="1C3D925F" w:rsidR="00BA142D" w:rsidRDefault="00BA142D" w:rsidP="00BA142D">
      <w:pPr>
        <w:pStyle w:val="Paragraphedeliste"/>
        <w:numPr>
          <w:ilvl w:val="1"/>
          <w:numId w:val="5"/>
        </w:numPr>
      </w:pPr>
      <w:r>
        <w:t xml:space="preserve">Assurez-vous qu’il est </w:t>
      </w:r>
      <w:r w:rsidRPr="00AC35DC">
        <w:rPr>
          <w:u w:val="single"/>
        </w:rPr>
        <w:t>impossible</w:t>
      </w:r>
      <w:r>
        <w:t xml:space="preserve"> dans votre base de données d</w:t>
      </w:r>
      <w:r w:rsidR="008D6E52">
        <w:t>e compter deux fois la même espèce dans la même zone de prélèvement.</w:t>
      </w:r>
      <w:r w:rsidR="00E65746">
        <w:br/>
      </w:r>
    </w:p>
    <w:p w14:paraId="68B96375" w14:textId="39E02205" w:rsidR="0016639C" w:rsidRDefault="0016639C" w:rsidP="00BA142D">
      <w:pPr>
        <w:pStyle w:val="Paragraphedeliste"/>
        <w:numPr>
          <w:ilvl w:val="1"/>
          <w:numId w:val="5"/>
        </w:numPr>
      </w:pPr>
      <w:r>
        <w:t xml:space="preserve">Assurez-vous qu’il est </w:t>
      </w:r>
      <w:r w:rsidRPr="00AC35DC">
        <w:rPr>
          <w:u w:val="single"/>
        </w:rPr>
        <w:t>possible</w:t>
      </w:r>
      <w:r>
        <w:t xml:space="preserve"> dans votre base de données d</w:t>
      </w:r>
      <w:r w:rsidR="00AC35DC">
        <w:t xml:space="preserve">’étudier plusieurs fois la même plage </w:t>
      </w:r>
      <w:r w:rsidR="00AC35DC" w:rsidRPr="00AC35DC">
        <w:rPr>
          <w:u w:val="single"/>
        </w:rPr>
        <w:t>dans la même étude</w:t>
      </w:r>
      <w:r>
        <w:t>.</w:t>
      </w:r>
    </w:p>
    <w:p w14:paraId="72581031" w14:textId="738B0288" w:rsidR="006C2C55" w:rsidRDefault="006C2C55" w:rsidP="002D6338">
      <w:pPr>
        <w:ind w:left="360"/>
      </w:pPr>
    </w:p>
    <w:p w14:paraId="36ED09B4" w14:textId="56043379" w:rsidR="000A3903" w:rsidRDefault="00AA64F8" w:rsidP="00AA64F8">
      <w:pPr>
        <w:pStyle w:val="Titre3"/>
        <w:numPr>
          <w:ilvl w:val="0"/>
          <w:numId w:val="5"/>
        </w:numPr>
      </w:pPr>
      <w:r>
        <w:t>Traitement</w:t>
      </w:r>
    </w:p>
    <w:p w14:paraId="7A379C45" w14:textId="4272F1D0" w:rsidR="00AA64F8" w:rsidRDefault="00AA64F8" w:rsidP="00AA64F8"/>
    <w:p w14:paraId="4EB37E05" w14:textId="38F61BAD" w:rsidR="00AA64F8" w:rsidRDefault="003E7C78" w:rsidP="00AA64F8">
      <w:pPr>
        <w:ind w:left="360"/>
      </w:pPr>
      <w:r>
        <w:t xml:space="preserve">Il est fréquent que les étudiants </w:t>
      </w:r>
      <w:r w:rsidR="00CD11F9">
        <w:t xml:space="preserve">confondent des espèces </w:t>
      </w:r>
      <w:r w:rsidR="00AC7967">
        <w:t>qui se ressemble</w:t>
      </w:r>
      <w:r w:rsidR="0058217E">
        <w:t>nt</w:t>
      </w:r>
      <w:r w:rsidR="00AC7967">
        <w:t>. Certaines de ces erreurs sont facilement repérable</w:t>
      </w:r>
      <w:r w:rsidR="0058217E">
        <w:t>s</w:t>
      </w:r>
      <w:r w:rsidR="00AC7967">
        <w:t xml:space="preserve"> par un spécialiste </w:t>
      </w:r>
      <w:r w:rsidR="00C0055D">
        <w:t>examinant les données. Il peut par exemple s’agir d’une espèce méditerranéenne comptabilisée par erreur sur une plage de l’atlantique</w:t>
      </w:r>
      <w:r w:rsidR="00D56988">
        <w:t>.</w:t>
      </w:r>
    </w:p>
    <w:p w14:paraId="7E9DD1E9" w14:textId="078ACFAF" w:rsidR="00097DAD" w:rsidRDefault="00097DAD" w:rsidP="00AA64F8">
      <w:pPr>
        <w:ind w:left="360"/>
      </w:pPr>
    </w:p>
    <w:p w14:paraId="734E1FBF" w14:textId="6403BBF1" w:rsidR="00097DAD" w:rsidRDefault="00097DAD" w:rsidP="00AA64F8">
      <w:pPr>
        <w:ind w:left="360"/>
      </w:pPr>
      <w:r>
        <w:t>Développez un</w:t>
      </w:r>
      <w:r w:rsidR="00BD53DD">
        <w:t xml:space="preserve">e procédure stockée permettant de substituer une espèce par une autre dans une zone de prélèvement. Si </w:t>
      </w:r>
      <w:r w:rsidR="0070293D">
        <w:t>la nouvelle espèce n’existe pas dans le comptage</w:t>
      </w:r>
      <w:r w:rsidR="00CC0F8A">
        <w:t xml:space="preserve">, c’est un simple remplacement. Si la nouvelle espèce a également été comptabilisée, </w:t>
      </w:r>
      <w:r w:rsidR="007B1CC3">
        <w:t xml:space="preserve">il faut </w:t>
      </w:r>
      <w:proofErr w:type="spellStart"/>
      <w:r w:rsidR="007B1CC3">
        <w:t>aditionner</w:t>
      </w:r>
      <w:proofErr w:type="spellEnd"/>
      <w:r w:rsidR="007B1CC3">
        <w:t xml:space="preserve"> le nombre d’individus.</w:t>
      </w:r>
    </w:p>
    <w:p w14:paraId="7E4DFD50" w14:textId="10FBF46E" w:rsidR="007B1CC3" w:rsidRDefault="007B1CC3" w:rsidP="00AA64F8">
      <w:pPr>
        <w:ind w:left="360"/>
      </w:pPr>
    </w:p>
    <w:p w14:paraId="2CDCD7EF" w14:textId="1D344F0C" w:rsidR="007B1CC3" w:rsidRDefault="007B1CC3" w:rsidP="00AA64F8">
      <w:pPr>
        <w:ind w:left="360"/>
      </w:pPr>
      <w:r>
        <w:t>Exemple :</w:t>
      </w:r>
    </w:p>
    <w:p w14:paraId="7AC93887" w14:textId="148A8397" w:rsidR="007B1CC3" w:rsidRDefault="007B1CC3" w:rsidP="00AA64F8">
      <w:pPr>
        <w:ind w:left="360"/>
      </w:pPr>
    </w:p>
    <w:p w14:paraId="6C67C531" w14:textId="3C82CE35" w:rsidR="0045359E" w:rsidRDefault="00654EAD" w:rsidP="00AA64F8">
      <w:pPr>
        <w:ind w:left="360"/>
      </w:pPr>
      <w:r>
        <w:t>Sur</w:t>
      </w:r>
      <w:r w:rsidR="00B1107F">
        <w:t xml:space="preserve"> une </w:t>
      </w:r>
      <w:r w:rsidR="0045359E">
        <w:t>plage de la Manche</w:t>
      </w:r>
      <w:r w:rsidR="00B1107F">
        <w:t xml:space="preserve"> </w:t>
      </w:r>
      <w:r w:rsidR="00F73CC8">
        <w:t>un groupe d’étudiants a compté 3</w:t>
      </w:r>
      <w:r w:rsidR="00B1107F">
        <w:t xml:space="preserve"> individus d</w:t>
      </w:r>
      <w:r w:rsidR="00CE17B6">
        <w:t>e</w:t>
      </w:r>
      <w:r w:rsidR="00CE17B6" w:rsidRPr="00CE17B6">
        <w:t xml:space="preserve"> </w:t>
      </w:r>
      <w:proofErr w:type="spellStart"/>
      <w:r w:rsidR="00CE17B6" w:rsidRPr="00CE17B6">
        <w:rPr>
          <w:i/>
          <w:iCs/>
        </w:rPr>
        <w:t>Protula</w:t>
      </w:r>
      <w:proofErr w:type="spellEnd"/>
      <w:r w:rsidR="00CE17B6" w:rsidRPr="00CE17B6">
        <w:rPr>
          <w:i/>
          <w:iCs/>
        </w:rPr>
        <w:t xml:space="preserve"> </w:t>
      </w:r>
      <w:proofErr w:type="spellStart"/>
      <w:r w:rsidR="00CE17B6" w:rsidRPr="00CE17B6">
        <w:rPr>
          <w:i/>
          <w:iCs/>
        </w:rPr>
        <w:t>tubularia</w:t>
      </w:r>
      <w:proofErr w:type="spellEnd"/>
      <w:r w:rsidR="005269EB">
        <w:rPr>
          <w:i/>
          <w:iCs/>
        </w:rPr>
        <w:t>.</w:t>
      </w:r>
      <w:r w:rsidR="005269EB">
        <w:t xml:space="preserve"> Cette espèce </w:t>
      </w:r>
      <w:r w:rsidR="005B1567">
        <w:t>ne vit pas en Manche, i</w:t>
      </w:r>
      <w:r w:rsidR="0045359E">
        <w:t xml:space="preserve">l s’agit </w:t>
      </w:r>
      <w:r w:rsidR="00BE543E">
        <w:t xml:space="preserve">d’une confusion avec </w:t>
      </w:r>
      <w:r w:rsidR="005B1567" w:rsidRPr="006C048A">
        <w:rPr>
          <w:i/>
          <w:iCs/>
        </w:rPr>
        <w:t xml:space="preserve">Serpula </w:t>
      </w:r>
      <w:proofErr w:type="spellStart"/>
      <w:r w:rsidR="005B1567" w:rsidRPr="006C048A">
        <w:rPr>
          <w:i/>
          <w:iCs/>
        </w:rPr>
        <w:t>vermicularis</w:t>
      </w:r>
      <w:proofErr w:type="spellEnd"/>
      <w:r w:rsidR="005B1567">
        <w:t>.</w:t>
      </w:r>
    </w:p>
    <w:p w14:paraId="012DA37F" w14:textId="5AA9EE43" w:rsidR="00F1788E" w:rsidRDefault="00F1788E" w:rsidP="00AA64F8">
      <w:pPr>
        <w:ind w:left="360"/>
        <w:rPr>
          <w:i/>
          <w:iCs/>
        </w:rPr>
      </w:pPr>
      <w:r>
        <w:lastRenderedPageBreak/>
        <w:t xml:space="preserve">Si le groupe d’étudiant n’a pas compté de </w:t>
      </w:r>
      <w:r w:rsidR="003D6434" w:rsidRPr="006C048A">
        <w:rPr>
          <w:i/>
          <w:iCs/>
        </w:rPr>
        <w:t xml:space="preserve">Serpula </w:t>
      </w:r>
      <w:proofErr w:type="spellStart"/>
      <w:r w:rsidR="003D6434" w:rsidRPr="006C048A">
        <w:rPr>
          <w:i/>
          <w:iCs/>
        </w:rPr>
        <w:t>vermicularis</w:t>
      </w:r>
      <w:proofErr w:type="spellEnd"/>
      <w:r w:rsidR="003D6434">
        <w:rPr>
          <w:i/>
          <w:iCs/>
        </w:rPr>
        <w:t xml:space="preserve"> </w:t>
      </w:r>
      <w:r w:rsidR="003D6434">
        <w:t>dans son prélèvement</w:t>
      </w:r>
      <w:r w:rsidR="00C41A78">
        <w:t xml:space="preserve">, </w:t>
      </w:r>
      <w:r w:rsidR="00C64506">
        <w:t xml:space="preserve">on supprime </w:t>
      </w:r>
      <w:proofErr w:type="spellStart"/>
      <w:r w:rsidR="00272F40" w:rsidRPr="00272F40">
        <w:rPr>
          <w:i/>
          <w:iCs/>
        </w:rPr>
        <w:t>Protul</w:t>
      </w:r>
      <w:r w:rsidR="00126012">
        <w:rPr>
          <w:i/>
          <w:iCs/>
        </w:rPr>
        <w:t>a</w:t>
      </w:r>
      <w:proofErr w:type="spellEnd"/>
      <w:r w:rsidR="00272F40" w:rsidRPr="00272F40">
        <w:rPr>
          <w:i/>
          <w:iCs/>
        </w:rPr>
        <w:t xml:space="preserve"> </w:t>
      </w:r>
      <w:proofErr w:type="spellStart"/>
      <w:proofErr w:type="gramStart"/>
      <w:r w:rsidR="00272F40" w:rsidRPr="00272F40">
        <w:rPr>
          <w:i/>
          <w:iCs/>
        </w:rPr>
        <w:t>Tubularia</w:t>
      </w:r>
      <w:proofErr w:type="spellEnd"/>
      <w:r w:rsidR="00272F40">
        <w:rPr>
          <w:i/>
          <w:iCs/>
        </w:rPr>
        <w:t xml:space="preserve"> </w:t>
      </w:r>
      <w:r w:rsidR="00272F40">
        <w:t xml:space="preserve"> et</w:t>
      </w:r>
      <w:proofErr w:type="gramEnd"/>
      <w:r w:rsidR="00272F40">
        <w:t xml:space="preserve"> on compte donc 3 individus pour </w:t>
      </w:r>
      <w:r w:rsidR="00272F40" w:rsidRPr="006C048A">
        <w:rPr>
          <w:i/>
          <w:iCs/>
        </w:rPr>
        <w:t xml:space="preserve">Serpula </w:t>
      </w:r>
      <w:proofErr w:type="spellStart"/>
      <w:r w:rsidR="00272F40" w:rsidRPr="006C048A">
        <w:rPr>
          <w:i/>
          <w:iCs/>
        </w:rPr>
        <w:t>vermicularis</w:t>
      </w:r>
      <w:proofErr w:type="spellEnd"/>
      <w:r w:rsidR="00272F40">
        <w:rPr>
          <w:i/>
          <w:iCs/>
        </w:rPr>
        <w:t>.</w:t>
      </w:r>
    </w:p>
    <w:p w14:paraId="769C2401" w14:textId="5F1E24D6" w:rsidR="00272F40" w:rsidRDefault="00272F40" w:rsidP="00AA64F8">
      <w:pPr>
        <w:ind w:left="360"/>
        <w:rPr>
          <w:i/>
          <w:iCs/>
        </w:rPr>
      </w:pPr>
    </w:p>
    <w:p w14:paraId="5AC6FBFB" w14:textId="67D60247" w:rsidR="00A1435D" w:rsidRPr="00090052" w:rsidRDefault="00491039" w:rsidP="00090052">
      <w:pPr>
        <w:ind w:left="360"/>
        <w:rPr>
          <w:i/>
          <w:iCs/>
        </w:rPr>
      </w:pPr>
      <w:r>
        <w:t xml:space="preserve">Mais si dans leur prélèvement les étudiants avaient également compté </w:t>
      </w:r>
      <w:r w:rsidR="008B35BE">
        <w:t xml:space="preserve">5 individus de </w:t>
      </w:r>
      <w:r w:rsidR="008B35BE" w:rsidRPr="006C048A">
        <w:rPr>
          <w:i/>
          <w:iCs/>
        </w:rPr>
        <w:t xml:space="preserve">Serpula </w:t>
      </w:r>
      <w:proofErr w:type="spellStart"/>
      <w:r w:rsidR="008B35BE" w:rsidRPr="006C048A">
        <w:rPr>
          <w:i/>
          <w:iCs/>
        </w:rPr>
        <w:t>vermicularis</w:t>
      </w:r>
      <w:proofErr w:type="spellEnd"/>
      <w:r w:rsidR="008B35BE">
        <w:rPr>
          <w:i/>
          <w:iCs/>
        </w:rPr>
        <w:t xml:space="preserve">, </w:t>
      </w:r>
      <w:r w:rsidR="008B35BE">
        <w:t xml:space="preserve">on </w:t>
      </w:r>
      <w:proofErr w:type="spellStart"/>
      <w:r w:rsidR="008B35BE">
        <w:t>aditionne</w:t>
      </w:r>
      <w:proofErr w:type="spellEnd"/>
      <w:r w:rsidR="008B35BE">
        <w:t xml:space="preserve"> les comptes et </w:t>
      </w:r>
      <w:r w:rsidR="00944620">
        <w:t>on enregistre 8</w:t>
      </w:r>
      <w:r w:rsidR="00BA01E0">
        <w:t xml:space="preserve"> (5+3)</w:t>
      </w:r>
      <w:r w:rsidR="00944620">
        <w:t xml:space="preserve"> individus pour </w:t>
      </w:r>
      <w:r w:rsidR="00944620" w:rsidRPr="006C048A">
        <w:rPr>
          <w:i/>
          <w:iCs/>
        </w:rPr>
        <w:t xml:space="preserve">Serpula </w:t>
      </w:r>
      <w:proofErr w:type="spellStart"/>
      <w:r w:rsidR="00944620" w:rsidRPr="006C048A">
        <w:rPr>
          <w:i/>
          <w:iCs/>
        </w:rPr>
        <w:t>vermicularis</w:t>
      </w:r>
      <w:proofErr w:type="spellEnd"/>
      <w:r w:rsidR="00944620">
        <w:rPr>
          <w:i/>
          <w:iCs/>
        </w:rPr>
        <w:t>.</w:t>
      </w:r>
    </w:p>
    <w:p w14:paraId="7C17AD3B" w14:textId="77777777" w:rsidR="007B1CC3" w:rsidRPr="00AA64F8" w:rsidRDefault="007B1CC3" w:rsidP="00AA64F8">
      <w:pPr>
        <w:ind w:left="360"/>
      </w:pPr>
    </w:p>
    <w:p w14:paraId="2E78E283" w14:textId="44A3C0A8" w:rsidR="006C2C55" w:rsidRDefault="006C2C55" w:rsidP="0005655E">
      <w:pPr>
        <w:pStyle w:val="Titre3"/>
      </w:pPr>
    </w:p>
    <w:p w14:paraId="5922C7C5" w14:textId="15CCECE2" w:rsidR="0005655E" w:rsidRDefault="0005655E" w:rsidP="00EC6120">
      <w:pPr>
        <w:pStyle w:val="Titre2"/>
      </w:pPr>
      <w:r>
        <w:t xml:space="preserve">Développement bonus pour les groupes </w:t>
      </w:r>
      <w:r w:rsidR="00392F00">
        <w:t>motivés </w:t>
      </w:r>
      <w:r w:rsidR="00392F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1A85FC8" w14:textId="636F7902" w:rsidR="00392F00" w:rsidRDefault="00392F00" w:rsidP="00392F00"/>
    <w:p w14:paraId="46823D95" w14:textId="61F153D3" w:rsidR="00392F00" w:rsidRDefault="00392F00" w:rsidP="00392F00">
      <w:r>
        <w:t>Ce code permet de ca</w:t>
      </w:r>
      <w:r w:rsidR="0039271D">
        <w:t>lculer facilement dans SQL Server la distance en m</w:t>
      </w:r>
      <w:r w:rsidR="00665C23">
        <w:t xml:space="preserve">ètre entre deux points </w:t>
      </w:r>
      <w:r w:rsidR="003C1E0A">
        <w:t>GPS :</w:t>
      </w:r>
    </w:p>
    <w:p w14:paraId="0229B5E6" w14:textId="04827A1E" w:rsidR="003C1E0A" w:rsidRDefault="003C1E0A" w:rsidP="00392F00"/>
    <w:p w14:paraId="64BB047E" w14:textId="77777777" w:rsidR="003C1E0A" w:rsidRPr="003C1E0A" w:rsidRDefault="003C1E0A" w:rsidP="003C1E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C1E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C1E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@A </w:t>
      </w:r>
      <w:proofErr w:type="gramStart"/>
      <w:r w:rsidRPr="003C1E0A">
        <w:rPr>
          <w:rFonts w:ascii="Consolas" w:hAnsi="Consolas" w:cs="Consolas"/>
          <w:color w:val="0000FF"/>
          <w:sz w:val="19"/>
          <w:szCs w:val="19"/>
          <w:lang w:val="en-GB"/>
        </w:rPr>
        <w:t>geography</w:t>
      </w:r>
      <w:r w:rsidRPr="003C1E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  <w:r w:rsidRPr="003C1E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5A846C3" w14:textId="77777777" w:rsidR="003C1E0A" w:rsidRPr="003C1E0A" w:rsidRDefault="003C1E0A" w:rsidP="003C1E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C1E0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3C1E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@B </w:t>
      </w:r>
      <w:proofErr w:type="gramStart"/>
      <w:r w:rsidRPr="003C1E0A">
        <w:rPr>
          <w:rFonts w:ascii="Consolas" w:hAnsi="Consolas" w:cs="Consolas"/>
          <w:color w:val="0000FF"/>
          <w:sz w:val="19"/>
          <w:szCs w:val="19"/>
          <w:lang w:val="en-GB"/>
        </w:rPr>
        <w:t>geography</w:t>
      </w:r>
      <w:r w:rsidRPr="003C1E0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  <w:r w:rsidRPr="003C1E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3AFA3BF" w14:textId="77777777" w:rsidR="003C1E0A" w:rsidRPr="003C1E0A" w:rsidRDefault="003C1E0A" w:rsidP="003C1E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C1E0A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3C1E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@A </w:t>
      </w:r>
      <w:r w:rsidRPr="003C1E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C1E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3C1E0A">
        <w:rPr>
          <w:rFonts w:ascii="Consolas" w:hAnsi="Consolas" w:cs="Consolas"/>
          <w:color w:val="0000FF"/>
          <w:sz w:val="19"/>
          <w:szCs w:val="19"/>
          <w:lang w:val="en-GB"/>
        </w:rPr>
        <w:t>geography</w:t>
      </w:r>
      <w:r w:rsidRPr="003C1E0A">
        <w:rPr>
          <w:rFonts w:ascii="Consolas" w:hAnsi="Consolas" w:cs="Consolas"/>
          <w:color w:val="808080"/>
          <w:sz w:val="19"/>
          <w:szCs w:val="19"/>
          <w:lang w:val="en-GB"/>
        </w:rPr>
        <w:t>::</w:t>
      </w:r>
      <w:proofErr w:type="spellStart"/>
      <w:proofErr w:type="gramEnd"/>
      <w:r w:rsidRPr="003C1E0A">
        <w:rPr>
          <w:rFonts w:ascii="Consolas" w:hAnsi="Consolas" w:cs="Consolas"/>
          <w:color w:val="000000"/>
          <w:sz w:val="19"/>
          <w:szCs w:val="19"/>
          <w:lang w:val="en-GB"/>
        </w:rPr>
        <w:t>STGeomFromText</w:t>
      </w:r>
      <w:proofErr w:type="spellEnd"/>
      <w:r w:rsidRPr="003C1E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C1E0A">
        <w:rPr>
          <w:rFonts w:ascii="Consolas" w:hAnsi="Consolas" w:cs="Consolas"/>
          <w:color w:val="FF0000"/>
          <w:sz w:val="19"/>
          <w:szCs w:val="19"/>
          <w:lang w:val="en-GB"/>
        </w:rPr>
        <w:t>'POINT(-4.300551 48.185922)'</w:t>
      </w:r>
      <w:r w:rsidRPr="003C1E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C1E0A">
        <w:rPr>
          <w:rFonts w:ascii="Consolas" w:hAnsi="Consolas" w:cs="Consolas"/>
          <w:color w:val="000000"/>
          <w:sz w:val="19"/>
          <w:szCs w:val="19"/>
          <w:lang w:val="en-GB"/>
        </w:rPr>
        <w:t xml:space="preserve"> 4326</w:t>
      </w:r>
      <w:r w:rsidRPr="003C1E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3C1E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429A870" w14:textId="77777777" w:rsidR="003C1E0A" w:rsidRPr="003C1E0A" w:rsidRDefault="003C1E0A" w:rsidP="003C1E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C1E0A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3C1E0A">
        <w:rPr>
          <w:rFonts w:ascii="Consolas" w:hAnsi="Consolas" w:cs="Consolas"/>
          <w:color w:val="000000"/>
          <w:sz w:val="19"/>
          <w:szCs w:val="19"/>
          <w:lang w:val="en-GB"/>
        </w:rPr>
        <w:t xml:space="preserve"> @B </w:t>
      </w:r>
      <w:r w:rsidRPr="003C1E0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3C1E0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3C1E0A">
        <w:rPr>
          <w:rFonts w:ascii="Consolas" w:hAnsi="Consolas" w:cs="Consolas"/>
          <w:color w:val="0000FF"/>
          <w:sz w:val="19"/>
          <w:szCs w:val="19"/>
          <w:lang w:val="en-GB"/>
        </w:rPr>
        <w:t>geography</w:t>
      </w:r>
      <w:r w:rsidRPr="003C1E0A">
        <w:rPr>
          <w:rFonts w:ascii="Consolas" w:hAnsi="Consolas" w:cs="Consolas"/>
          <w:color w:val="808080"/>
          <w:sz w:val="19"/>
          <w:szCs w:val="19"/>
          <w:lang w:val="en-GB"/>
        </w:rPr>
        <w:t>::</w:t>
      </w:r>
      <w:proofErr w:type="spellStart"/>
      <w:proofErr w:type="gramEnd"/>
      <w:r w:rsidRPr="003C1E0A">
        <w:rPr>
          <w:rFonts w:ascii="Consolas" w:hAnsi="Consolas" w:cs="Consolas"/>
          <w:color w:val="000000"/>
          <w:sz w:val="19"/>
          <w:szCs w:val="19"/>
          <w:lang w:val="en-GB"/>
        </w:rPr>
        <w:t>STGeomFromText</w:t>
      </w:r>
      <w:proofErr w:type="spellEnd"/>
      <w:r w:rsidRPr="003C1E0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3C1E0A">
        <w:rPr>
          <w:rFonts w:ascii="Consolas" w:hAnsi="Consolas" w:cs="Consolas"/>
          <w:color w:val="FF0000"/>
          <w:sz w:val="19"/>
          <w:szCs w:val="19"/>
          <w:lang w:val="en-GB"/>
        </w:rPr>
        <w:t>'POINT(-4.300993 48.186554)'</w:t>
      </w:r>
      <w:r w:rsidRPr="003C1E0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3C1E0A">
        <w:rPr>
          <w:rFonts w:ascii="Consolas" w:hAnsi="Consolas" w:cs="Consolas"/>
          <w:color w:val="000000"/>
          <w:sz w:val="19"/>
          <w:szCs w:val="19"/>
          <w:lang w:val="en-GB"/>
        </w:rPr>
        <w:t xml:space="preserve"> 4326</w:t>
      </w:r>
      <w:r w:rsidRPr="003C1E0A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r w:rsidRPr="003C1E0A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C938CB2" w14:textId="3F2D05AD" w:rsidR="003C1E0A" w:rsidRDefault="003C1E0A" w:rsidP="003C1E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STDistance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@B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D3F8481" w14:textId="48CB2DB7" w:rsidR="003C1E0A" w:rsidRDefault="003C1E0A" w:rsidP="003C1E0A">
      <w:pPr>
        <w:rPr>
          <w:rFonts w:ascii="Consolas" w:hAnsi="Consolas" w:cs="Consolas"/>
          <w:color w:val="000000"/>
          <w:sz w:val="19"/>
          <w:szCs w:val="19"/>
        </w:rPr>
      </w:pPr>
    </w:p>
    <w:p w14:paraId="4187E89C" w14:textId="64098DCD" w:rsidR="003C1E0A" w:rsidRDefault="003C1E0A" w:rsidP="003C1E0A">
      <w:r>
        <w:t xml:space="preserve">En utilisant ce </w:t>
      </w:r>
      <w:r w:rsidR="00D93CE1">
        <w:t xml:space="preserve">principe, ajoutez à la </w:t>
      </w:r>
      <w:r w:rsidR="00AA7C0E">
        <w:t xml:space="preserve">première fonction demandée </w:t>
      </w:r>
      <w:r w:rsidR="001A0200">
        <w:t xml:space="preserve">une </w:t>
      </w:r>
      <w:r w:rsidR="00BB1531">
        <w:t>7</w:t>
      </w:r>
      <w:r w:rsidR="000147E2" w:rsidRPr="000147E2">
        <w:rPr>
          <w:vertAlign w:val="superscript"/>
        </w:rPr>
        <w:t>ème</w:t>
      </w:r>
      <w:r w:rsidR="000147E2">
        <w:t xml:space="preserve"> </w:t>
      </w:r>
      <w:r w:rsidR="001A0200">
        <w:t>colonne affichant la densité de chaque espèce en nombre d’individus par m²</w:t>
      </w:r>
      <w:r w:rsidR="00FF7D42">
        <w:t>.</w:t>
      </w:r>
    </w:p>
    <w:p w14:paraId="6EFA6C1B" w14:textId="1812288B" w:rsidR="00B84558" w:rsidRDefault="00B84558" w:rsidP="003C1E0A"/>
    <w:p w14:paraId="0BAA2328" w14:textId="5B508928" w:rsidR="00B84558" w:rsidRDefault="00B84558" w:rsidP="003C1E0A">
      <w:r>
        <w:t xml:space="preserve">La densité est donnée par </w:t>
      </w:r>
      <w:r w:rsidRPr="00FF7D42">
        <w:rPr>
          <w:rFonts w:ascii="Consolas" w:hAnsi="Consolas" w:cs="Consolas"/>
          <w:color w:val="000000"/>
          <w:sz w:val="19"/>
          <w:szCs w:val="19"/>
          <w:lang w:val="en-GB"/>
        </w:rPr>
        <w:t>nombre</w:t>
      </w:r>
      <w:r w:rsidR="00655948" w:rsidRPr="00FF7D42">
        <w:rPr>
          <w:rFonts w:ascii="Consolas" w:hAnsi="Consolas" w:cs="Consolas"/>
          <w:color w:val="000000"/>
          <w:sz w:val="19"/>
          <w:szCs w:val="19"/>
          <w:lang w:val="en-GB"/>
        </w:rPr>
        <w:t xml:space="preserve"> total</w:t>
      </w:r>
      <w:r w:rsidRPr="00FF7D42">
        <w:rPr>
          <w:rFonts w:ascii="Consolas" w:hAnsi="Consolas" w:cs="Consolas"/>
          <w:color w:val="000000"/>
          <w:sz w:val="19"/>
          <w:szCs w:val="19"/>
          <w:lang w:val="en-GB"/>
        </w:rPr>
        <w:t xml:space="preserve"> d’individus / </w:t>
      </w:r>
      <w:r w:rsidR="00655948" w:rsidRPr="00FF7D42">
        <w:rPr>
          <w:rFonts w:ascii="Consolas" w:hAnsi="Consolas" w:cs="Consolas"/>
          <w:color w:val="000000"/>
          <w:sz w:val="19"/>
          <w:szCs w:val="19"/>
          <w:lang w:val="en-GB"/>
        </w:rPr>
        <w:t xml:space="preserve">surface </w:t>
      </w:r>
      <w:proofErr w:type="spellStart"/>
      <w:r w:rsidR="00655948" w:rsidRPr="00FF7D42">
        <w:rPr>
          <w:rFonts w:ascii="Consolas" w:hAnsi="Consolas" w:cs="Consolas"/>
          <w:color w:val="000000"/>
          <w:sz w:val="19"/>
          <w:szCs w:val="19"/>
          <w:lang w:val="en-GB"/>
        </w:rPr>
        <w:t>totale</w:t>
      </w:r>
      <w:proofErr w:type="spellEnd"/>
      <w:r w:rsidR="00655948" w:rsidRPr="00FF7D42">
        <w:rPr>
          <w:rFonts w:ascii="Consolas" w:hAnsi="Consolas" w:cs="Consolas"/>
          <w:color w:val="000000"/>
          <w:sz w:val="19"/>
          <w:szCs w:val="19"/>
          <w:lang w:val="en-GB"/>
        </w:rPr>
        <w:t xml:space="preserve"> des zone</w:t>
      </w:r>
      <w:r w:rsidR="00FA5FB8"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bookmarkStart w:id="1" w:name="_GoBack"/>
      <w:bookmarkEnd w:id="1"/>
      <w:r w:rsidR="00655948" w:rsidRPr="00FF7D42">
        <w:rPr>
          <w:rFonts w:ascii="Consolas" w:hAnsi="Consolas" w:cs="Consolas"/>
          <w:color w:val="000000"/>
          <w:sz w:val="19"/>
          <w:szCs w:val="19"/>
          <w:lang w:val="en-GB"/>
        </w:rPr>
        <w:t xml:space="preserve"> de </w:t>
      </w:r>
      <w:proofErr w:type="spellStart"/>
      <w:r w:rsidR="00655948" w:rsidRPr="00FF7D42">
        <w:rPr>
          <w:rFonts w:ascii="Consolas" w:hAnsi="Consolas" w:cs="Consolas"/>
          <w:color w:val="000000"/>
          <w:sz w:val="19"/>
          <w:szCs w:val="19"/>
          <w:lang w:val="en-GB"/>
        </w:rPr>
        <w:t>prélèvement</w:t>
      </w:r>
      <w:proofErr w:type="spellEnd"/>
    </w:p>
    <w:p w14:paraId="35A5B20D" w14:textId="392BDBE8" w:rsidR="003C1E0A" w:rsidRDefault="003C1E0A" w:rsidP="003C1E0A"/>
    <w:p w14:paraId="62A0379C" w14:textId="41BB5DFB" w:rsidR="00A72031" w:rsidRDefault="00A72031" w:rsidP="003C1E0A"/>
    <w:p w14:paraId="4C1145F1" w14:textId="4244FE48" w:rsidR="00EC6120" w:rsidRDefault="00EC6120" w:rsidP="00EC6120">
      <w:pPr>
        <w:pStyle w:val="Titre2"/>
      </w:pPr>
      <w:r>
        <w:t>Sécurité</w:t>
      </w:r>
    </w:p>
    <w:p w14:paraId="6BDBF203" w14:textId="6FE03F78" w:rsidR="00EC6120" w:rsidRDefault="00EC6120" w:rsidP="00EC6120"/>
    <w:p w14:paraId="08EFCB78" w14:textId="14AA5766" w:rsidR="00EC6120" w:rsidRDefault="00EC6120" w:rsidP="00EC6120">
      <w:r>
        <w:t>A venir quand on aura terminé le cours sur cette partie</w:t>
      </w:r>
    </w:p>
    <w:p w14:paraId="65E7B068" w14:textId="04676325" w:rsidR="00EC6120" w:rsidRDefault="00EC6120" w:rsidP="00EC6120"/>
    <w:p w14:paraId="0D53425C" w14:textId="647DAFC5" w:rsidR="00EC6120" w:rsidRDefault="00CC0CBF" w:rsidP="00CC0CBF">
      <w:pPr>
        <w:pStyle w:val="Titre2"/>
      </w:pPr>
      <w:r>
        <w:t>Index</w:t>
      </w:r>
      <w:r w:rsidR="00B06915">
        <w:t xml:space="preserve"> &amp; backup</w:t>
      </w:r>
    </w:p>
    <w:p w14:paraId="6C2EAF00" w14:textId="55FC9021" w:rsidR="00CC0CBF" w:rsidRDefault="00CC0CBF" w:rsidP="00CC0CBF"/>
    <w:p w14:paraId="55322904" w14:textId="525D3722" w:rsidR="00CC0CBF" w:rsidRPr="00CC0CBF" w:rsidRDefault="00CC0CBF" w:rsidP="00CC0CBF">
      <w:r>
        <w:t xml:space="preserve">A venir </w:t>
      </w:r>
      <w:r w:rsidR="00B06915">
        <w:t>après les vacances</w:t>
      </w:r>
    </w:p>
    <w:sectPr w:rsidR="00CC0CBF" w:rsidRPr="00CC0CBF" w:rsidSect="009776C2"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03D2D" w14:textId="77777777" w:rsidR="00E95B0C" w:rsidRDefault="00E95B0C" w:rsidP="009012E5">
      <w:r>
        <w:separator/>
      </w:r>
    </w:p>
  </w:endnote>
  <w:endnote w:type="continuationSeparator" w:id="0">
    <w:p w14:paraId="0A35DCC0" w14:textId="77777777" w:rsidR="00E95B0C" w:rsidRDefault="00E95B0C" w:rsidP="0090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ACEB" w14:textId="77777777" w:rsidR="00812600" w:rsidRDefault="008126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40323" w14:textId="77777777" w:rsidR="00812600" w:rsidRDefault="008126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7F5C4" w14:textId="77777777" w:rsidR="00812600" w:rsidRDefault="008126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61D50" w14:textId="77777777" w:rsidR="00E95B0C" w:rsidRDefault="00E95B0C" w:rsidP="009012E5">
      <w:r>
        <w:separator/>
      </w:r>
    </w:p>
  </w:footnote>
  <w:footnote w:type="continuationSeparator" w:id="0">
    <w:p w14:paraId="235254FE" w14:textId="77777777" w:rsidR="00E95B0C" w:rsidRDefault="00E95B0C" w:rsidP="00901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5EF2" w14:textId="77777777" w:rsidR="00812600" w:rsidRDefault="008126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D9479" w14:textId="77777777" w:rsidR="00812600" w:rsidRDefault="008126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49A27" w14:textId="77777777" w:rsidR="00812600" w:rsidRDefault="008126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C4146"/>
    <w:multiLevelType w:val="hybridMultilevel"/>
    <w:tmpl w:val="B63218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74013"/>
    <w:multiLevelType w:val="hybridMultilevel"/>
    <w:tmpl w:val="90C69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A0F0C"/>
    <w:multiLevelType w:val="hybridMultilevel"/>
    <w:tmpl w:val="37CCDE50"/>
    <w:lvl w:ilvl="0" w:tplc="80862CA6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027E2"/>
    <w:multiLevelType w:val="hybridMultilevel"/>
    <w:tmpl w:val="72D60C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337E0"/>
    <w:multiLevelType w:val="hybridMultilevel"/>
    <w:tmpl w:val="B0CAB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embedSystemFonts/>
  <w:hideSpellingErrors/>
  <w:hideGrammaticalError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B79"/>
    <w:rsid w:val="000147E2"/>
    <w:rsid w:val="00014D61"/>
    <w:rsid w:val="000326C5"/>
    <w:rsid w:val="0005655E"/>
    <w:rsid w:val="000671D2"/>
    <w:rsid w:val="0007082A"/>
    <w:rsid w:val="000861DC"/>
    <w:rsid w:val="00090052"/>
    <w:rsid w:val="00090AE1"/>
    <w:rsid w:val="00097DAD"/>
    <w:rsid w:val="000A3903"/>
    <w:rsid w:val="000A4F6B"/>
    <w:rsid w:val="000B5404"/>
    <w:rsid w:val="000C465E"/>
    <w:rsid w:val="000D43B8"/>
    <w:rsid w:val="000E1DAF"/>
    <w:rsid w:val="000F0CD1"/>
    <w:rsid w:val="00126012"/>
    <w:rsid w:val="00154F18"/>
    <w:rsid w:val="0016639C"/>
    <w:rsid w:val="001730CA"/>
    <w:rsid w:val="00182AF4"/>
    <w:rsid w:val="001901D3"/>
    <w:rsid w:val="00194F56"/>
    <w:rsid w:val="001A0200"/>
    <w:rsid w:val="001A02BE"/>
    <w:rsid w:val="001A6875"/>
    <w:rsid w:val="001A7BE9"/>
    <w:rsid w:val="001B463E"/>
    <w:rsid w:val="001B7C23"/>
    <w:rsid w:val="001D4E70"/>
    <w:rsid w:val="001F365E"/>
    <w:rsid w:val="002001FD"/>
    <w:rsid w:val="00202362"/>
    <w:rsid w:val="0021222A"/>
    <w:rsid w:val="00221492"/>
    <w:rsid w:val="00252B79"/>
    <w:rsid w:val="002534DD"/>
    <w:rsid w:val="00255463"/>
    <w:rsid w:val="00256A93"/>
    <w:rsid w:val="002667F0"/>
    <w:rsid w:val="00272F40"/>
    <w:rsid w:val="0027406A"/>
    <w:rsid w:val="00277FB8"/>
    <w:rsid w:val="00292EA7"/>
    <w:rsid w:val="002A724D"/>
    <w:rsid w:val="002B33D1"/>
    <w:rsid w:val="002C74E4"/>
    <w:rsid w:val="002C7909"/>
    <w:rsid w:val="002D2775"/>
    <w:rsid w:val="002D5125"/>
    <w:rsid w:val="002D6338"/>
    <w:rsid w:val="002D79C0"/>
    <w:rsid w:val="00301197"/>
    <w:rsid w:val="00324397"/>
    <w:rsid w:val="0032573F"/>
    <w:rsid w:val="0034719E"/>
    <w:rsid w:val="00364ADF"/>
    <w:rsid w:val="00364CD0"/>
    <w:rsid w:val="00367E82"/>
    <w:rsid w:val="00380CE3"/>
    <w:rsid w:val="003874D9"/>
    <w:rsid w:val="0039271D"/>
    <w:rsid w:val="00392F00"/>
    <w:rsid w:val="00395A23"/>
    <w:rsid w:val="003B5121"/>
    <w:rsid w:val="003C1E0A"/>
    <w:rsid w:val="003C2E12"/>
    <w:rsid w:val="003C5C21"/>
    <w:rsid w:val="003D0D3C"/>
    <w:rsid w:val="003D6372"/>
    <w:rsid w:val="003D6434"/>
    <w:rsid w:val="003E7C78"/>
    <w:rsid w:val="0040084A"/>
    <w:rsid w:val="0043287E"/>
    <w:rsid w:val="0045359E"/>
    <w:rsid w:val="00455642"/>
    <w:rsid w:val="00460A71"/>
    <w:rsid w:val="00472FC1"/>
    <w:rsid w:val="00491039"/>
    <w:rsid w:val="00494879"/>
    <w:rsid w:val="004A7C10"/>
    <w:rsid w:val="004B5036"/>
    <w:rsid w:val="004D19D2"/>
    <w:rsid w:val="004D2B93"/>
    <w:rsid w:val="0051274B"/>
    <w:rsid w:val="005269EB"/>
    <w:rsid w:val="00534DFD"/>
    <w:rsid w:val="00542AF3"/>
    <w:rsid w:val="00552A23"/>
    <w:rsid w:val="005552C7"/>
    <w:rsid w:val="00555A1C"/>
    <w:rsid w:val="00575FB8"/>
    <w:rsid w:val="00580A3B"/>
    <w:rsid w:val="0058217E"/>
    <w:rsid w:val="0058332A"/>
    <w:rsid w:val="005A4D7F"/>
    <w:rsid w:val="005B1567"/>
    <w:rsid w:val="005C3357"/>
    <w:rsid w:val="005C70FD"/>
    <w:rsid w:val="005D3072"/>
    <w:rsid w:val="00603A53"/>
    <w:rsid w:val="00605EDC"/>
    <w:rsid w:val="00614A88"/>
    <w:rsid w:val="0061677B"/>
    <w:rsid w:val="0062152E"/>
    <w:rsid w:val="006347EC"/>
    <w:rsid w:val="00637CE9"/>
    <w:rsid w:val="006419EA"/>
    <w:rsid w:val="00653495"/>
    <w:rsid w:val="00654EAD"/>
    <w:rsid w:val="00655948"/>
    <w:rsid w:val="00664E2A"/>
    <w:rsid w:val="00664EAA"/>
    <w:rsid w:val="00665C23"/>
    <w:rsid w:val="006908B9"/>
    <w:rsid w:val="006B445E"/>
    <w:rsid w:val="006C048A"/>
    <w:rsid w:val="006C2C55"/>
    <w:rsid w:val="006D73C7"/>
    <w:rsid w:val="006F4AA7"/>
    <w:rsid w:val="0070293D"/>
    <w:rsid w:val="007113F3"/>
    <w:rsid w:val="00713A62"/>
    <w:rsid w:val="00716C9E"/>
    <w:rsid w:val="00726528"/>
    <w:rsid w:val="0073536E"/>
    <w:rsid w:val="00767B2E"/>
    <w:rsid w:val="007866CC"/>
    <w:rsid w:val="00791C9A"/>
    <w:rsid w:val="007975A2"/>
    <w:rsid w:val="007B182F"/>
    <w:rsid w:val="007B1CC3"/>
    <w:rsid w:val="007D7240"/>
    <w:rsid w:val="007E1491"/>
    <w:rsid w:val="007E7E2C"/>
    <w:rsid w:val="008117EF"/>
    <w:rsid w:val="00812600"/>
    <w:rsid w:val="00824366"/>
    <w:rsid w:val="0084306B"/>
    <w:rsid w:val="008519FA"/>
    <w:rsid w:val="0087101A"/>
    <w:rsid w:val="008712C3"/>
    <w:rsid w:val="0087797E"/>
    <w:rsid w:val="008973F6"/>
    <w:rsid w:val="008B3460"/>
    <w:rsid w:val="008B35BE"/>
    <w:rsid w:val="008D6E52"/>
    <w:rsid w:val="008F4079"/>
    <w:rsid w:val="008F79AE"/>
    <w:rsid w:val="009012E5"/>
    <w:rsid w:val="00901EB1"/>
    <w:rsid w:val="00907377"/>
    <w:rsid w:val="009140C3"/>
    <w:rsid w:val="00944620"/>
    <w:rsid w:val="00945865"/>
    <w:rsid w:val="00946251"/>
    <w:rsid w:val="009776C2"/>
    <w:rsid w:val="0098022D"/>
    <w:rsid w:val="00993DA1"/>
    <w:rsid w:val="009A7F18"/>
    <w:rsid w:val="009B0AA7"/>
    <w:rsid w:val="009B35C8"/>
    <w:rsid w:val="009D4451"/>
    <w:rsid w:val="009D657B"/>
    <w:rsid w:val="00A01859"/>
    <w:rsid w:val="00A01DFF"/>
    <w:rsid w:val="00A1435D"/>
    <w:rsid w:val="00A153F5"/>
    <w:rsid w:val="00A15E91"/>
    <w:rsid w:val="00A21E76"/>
    <w:rsid w:val="00A72031"/>
    <w:rsid w:val="00A73162"/>
    <w:rsid w:val="00A80B7B"/>
    <w:rsid w:val="00A937D5"/>
    <w:rsid w:val="00A97D4F"/>
    <w:rsid w:val="00AA04D5"/>
    <w:rsid w:val="00AA64F8"/>
    <w:rsid w:val="00AA7C0E"/>
    <w:rsid w:val="00AB457B"/>
    <w:rsid w:val="00AB5CAA"/>
    <w:rsid w:val="00AC0341"/>
    <w:rsid w:val="00AC35DC"/>
    <w:rsid w:val="00AC4034"/>
    <w:rsid w:val="00AC7967"/>
    <w:rsid w:val="00AF32AD"/>
    <w:rsid w:val="00AF3316"/>
    <w:rsid w:val="00AF7742"/>
    <w:rsid w:val="00B05CF1"/>
    <w:rsid w:val="00B06915"/>
    <w:rsid w:val="00B1107F"/>
    <w:rsid w:val="00B11208"/>
    <w:rsid w:val="00B274D1"/>
    <w:rsid w:val="00B3766B"/>
    <w:rsid w:val="00B4349E"/>
    <w:rsid w:val="00B441E2"/>
    <w:rsid w:val="00B75A07"/>
    <w:rsid w:val="00B76C63"/>
    <w:rsid w:val="00B84558"/>
    <w:rsid w:val="00B84F2D"/>
    <w:rsid w:val="00B95972"/>
    <w:rsid w:val="00B95C66"/>
    <w:rsid w:val="00BA01E0"/>
    <w:rsid w:val="00BA142D"/>
    <w:rsid w:val="00BB1531"/>
    <w:rsid w:val="00BB5E8F"/>
    <w:rsid w:val="00BD53DD"/>
    <w:rsid w:val="00BD6711"/>
    <w:rsid w:val="00BE543E"/>
    <w:rsid w:val="00BE5D53"/>
    <w:rsid w:val="00BF0E26"/>
    <w:rsid w:val="00C0055D"/>
    <w:rsid w:val="00C05B9A"/>
    <w:rsid w:val="00C22152"/>
    <w:rsid w:val="00C26942"/>
    <w:rsid w:val="00C300CF"/>
    <w:rsid w:val="00C341B8"/>
    <w:rsid w:val="00C350D4"/>
    <w:rsid w:val="00C41A78"/>
    <w:rsid w:val="00C57FC3"/>
    <w:rsid w:val="00C64506"/>
    <w:rsid w:val="00C67FF4"/>
    <w:rsid w:val="00C85570"/>
    <w:rsid w:val="00C87B6C"/>
    <w:rsid w:val="00CA735F"/>
    <w:rsid w:val="00CC0CBF"/>
    <w:rsid w:val="00CC0F8A"/>
    <w:rsid w:val="00CD11F9"/>
    <w:rsid w:val="00CE17B6"/>
    <w:rsid w:val="00CE30BC"/>
    <w:rsid w:val="00D16219"/>
    <w:rsid w:val="00D22262"/>
    <w:rsid w:val="00D56988"/>
    <w:rsid w:val="00D86F3D"/>
    <w:rsid w:val="00D90008"/>
    <w:rsid w:val="00D93CE1"/>
    <w:rsid w:val="00D97D16"/>
    <w:rsid w:val="00DC062D"/>
    <w:rsid w:val="00DC3830"/>
    <w:rsid w:val="00DE0040"/>
    <w:rsid w:val="00DE1BFB"/>
    <w:rsid w:val="00DE3D92"/>
    <w:rsid w:val="00DE4713"/>
    <w:rsid w:val="00DF1608"/>
    <w:rsid w:val="00DF16DC"/>
    <w:rsid w:val="00E05866"/>
    <w:rsid w:val="00E47B06"/>
    <w:rsid w:val="00E5405E"/>
    <w:rsid w:val="00E57281"/>
    <w:rsid w:val="00E62D5A"/>
    <w:rsid w:val="00E645E7"/>
    <w:rsid w:val="00E65746"/>
    <w:rsid w:val="00E8593C"/>
    <w:rsid w:val="00E95B0C"/>
    <w:rsid w:val="00EA1D33"/>
    <w:rsid w:val="00EC6120"/>
    <w:rsid w:val="00ED03E8"/>
    <w:rsid w:val="00ED2E1B"/>
    <w:rsid w:val="00EE02A2"/>
    <w:rsid w:val="00F1788E"/>
    <w:rsid w:val="00F2275A"/>
    <w:rsid w:val="00F2670A"/>
    <w:rsid w:val="00F36F76"/>
    <w:rsid w:val="00F40A20"/>
    <w:rsid w:val="00F53BD5"/>
    <w:rsid w:val="00F53F6D"/>
    <w:rsid w:val="00F73CC8"/>
    <w:rsid w:val="00F8101C"/>
    <w:rsid w:val="00FA4A96"/>
    <w:rsid w:val="00FA5FB8"/>
    <w:rsid w:val="00FC75E4"/>
    <w:rsid w:val="00FD5340"/>
    <w:rsid w:val="00FF486C"/>
    <w:rsid w:val="00FF7D4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F0F58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E0A"/>
  </w:style>
  <w:style w:type="paragraph" w:styleId="Titre1">
    <w:name w:val="heading 1"/>
    <w:basedOn w:val="Normal"/>
    <w:next w:val="Normal"/>
    <w:link w:val="Titre1Car"/>
    <w:uiPriority w:val="9"/>
    <w:qFormat/>
    <w:rsid w:val="00977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7F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580A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12E5"/>
  </w:style>
  <w:style w:type="paragraph" w:styleId="Pieddepage">
    <w:name w:val="footer"/>
    <w:basedOn w:val="Normal"/>
    <w:link w:val="PieddepageC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12E5"/>
  </w:style>
  <w:style w:type="character" w:customStyle="1" w:styleId="Titre1Car">
    <w:name w:val="Titre 1 Car"/>
    <w:basedOn w:val="Policepardfaut"/>
    <w:link w:val="Titre1"/>
    <w:uiPriority w:val="9"/>
    <w:rsid w:val="009776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3D637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664E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664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D4E7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67FF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ink/ink2.xml"/><Relationship Id="rId26" Type="http://schemas.openxmlformats.org/officeDocument/2006/relationships/customXml" Target="ink/ink6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customXml" Target="ink/ink5.xml"/><Relationship Id="rId32" Type="http://schemas.openxmlformats.org/officeDocument/2006/relationships/customXml" Target="ink/ink9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5.png"/><Relationship Id="rId28" Type="http://schemas.openxmlformats.org/officeDocument/2006/relationships/customXml" Target="ink/ink7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customXml" Target="ink/ink4.xml"/><Relationship Id="rId27" Type="http://schemas.openxmlformats.org/officeDocument/2006/relationships/image" Target="media/image7.png"/><Relationship Id="rId30" Type="http://schemas.openxmlformats.org/officeDocument/2006/relationships/customXml" Target="ink/ink8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\AppData\Roaming\Microsoft\Templates\Page%20de%20garde%20Monde%20pour%20rapport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8T21:21:36.30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1 103 7168 0 0,'0'0'264'0'0,"0"0"-112"0"0,0 0 162 0 0,0 0 94 0 0,0 0 22 0 0,0 0-52 0 0,0 0-219 0 0,0 0-82 0 0,0-13 1797 0 0,0 11-1845 0 0,1 1 0 0 0,0-1 0 0 0,-1 1 1 0 0,1 0-1 0 0,0-1 0 0 0,0 1 0 0 0,0 0 0 0 0,0-1 1 0 0,0 1-1 0 0,0 0 0 0 0,0 0 0 0 0,1 0 0 0 0,-1 0 1 0 0,0 0-1 0 0,1 0 0 0 0,-1 1 0 0 0,0-1 1 0 0,1 0-1 0 0,-1 1 0 0 0,1-1-29 0 0,16-11-8 0 0,-12 7 8 0 0,0 1 0 0 0,0 0 0 0 0,0 0 0 0 0,1 0 0 0 0,2-1 0 0 0,15-8 0 0 0,-20 10 9 0 0,1 1 0 0 0,0 0 0 0 0,0 0 0 0 0,0 1 1 0 0,0-1-1 0 0,0 1 0 0 0,1 0 0 0 0,-1 0 0 0 0,0 1 1 0 0,1 0-1 0 0,-1 0 0 0 0,0 0 0 0 0,0 0 0 0 0,1 1 1 0 0,-1 0-1 0 0,0 0 0 0 0,0 0 0 0 0,0 1 0 0 0,4 1-9 0 0,15 5 48 0 0,-20-7-76 0 0,-1-1 1 0 0,0 1 0 0 0,1 0-1 0 0,-1 0 1 0 0,0 1-1 0 0,0-1 1 0 0,0 1-1 0 0,2 0 28 0 0,-1 2-10 0 0,-2-2 21 0 0,0 0 0 0 0,0 1 1 0 0,0-1-1 0 0,-1 0 0 0 0,1 1 1 0 0,-1-1-1 0 0,0 1 0 0 0,0-1 1 0 0,0 1-1 0 0,0 0 0 0 0,0 0 1 0 0,0 0-12 0 0,1 4 72 0 0,-2-5-65 0 0,1 0-1 0 0,-1 1 1 0 0,0-1 0 0 0,0 0 0 0 0,0 1 0 0 0,0-1 0 0 0,0 0 0 0 0,-1 0-1 0 0,1 1 1 0 0,-1-1 0 0 0,1 0 0 0 0,-1 0 0 0 0,0 1 0 0 0,0-1 0 0 0,0 0-7 0 0,-21 35 131 0 0,4-7 8 0 0,14-21-109 0 0,-1 0 1 0 0,1-1-1 0 0,-2 0 1 0 0,1 0-1 0 0,-1 0 1 0 0,-4 3-31 0 0,-55 53-56 0 0,14-29-12 0 0,37-25 68 0 0,-2-2 0 0 0,-23 10 192 0 0,31-14-208 0 0,6-3-64 0 0,2-1-11 0 0,0 0 22 0 0,-1 1 15 0 0,-2 5 33 0 0,2-5-7 0 0,1-1 87 0 0,0 0 9 0 0,0 0-4 0 0,0 0 0 0 0,0 0 0 0 0,0 0 0 0 0,0 0 2 0 0,0 0 12 0 0,0 0 2 0 0,0 0 0 0 0,0 0 2 0 0,0 0 12 0 0,0 0 2 0 0,1 1 0 0 0,1 1-67 0 0,1 0 1 0 0,0 0 0 0 0,0-1-1 0 0,0 1 1 0 0,0-1 0 0 0,0 1 0 0 0,0-1-1 0 0,0 0 1 0 0,0-1 0 0 0,0 1-1 0 0,0 0 1 0 0,1-1 0 0 0,-1 0 0 0 0,3 0-30 0 0,89 0 522 0 0,-38-11-164 0 0,-54 11-313 0 0,0-1 0 0 0,1 1 0 0 0,-1 0 0 0 0,0-1 1 0 0,0 1-1 0 0,0-1 0 0 0,0 0 0 0 0,0 0 0 0 0,0 0 1 0 0,0-1-1 0 0,1 0-45 0 0,-3 1 103 0 0,-1 1 1 0 0,12-1 273 0 0,5 2-198 0 0,-16-1-487 0 0,-1 0-94 0 0,0 0-12 0 0,0 0-145 0 0,0 0-598 0 0,0 0-255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8T21:21:34.61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48 260 4672 0 0,'-5'3'60'0'0,"4"-2"-17"0"0,0-1 1 0 0,-1 1-1 0 0,1 0 1 0 0,-1-1-1 0 0,1 1 1 0 0,-1-1 0 0 0,1 1-1 0 0,-1-1 1 0 0,1 1-1 0 0,-1-1 1 0 0,0 0 0 0 0,0 0-44 0 0,1 0 387 0 0,1 0 19 0 0,-19 9 2219 0 0,16-7 1439 0 0,10-4-3420 0 0,14-3-1067 0 0,-9 0 505 0 0,0 0-1 0 0,0-1 1 0 0,-1-1 0 0 0,0 0-1 0 0,0 0 1 0 0,-1-1-1 0 0,0-1 1 0 0,-1 1-1 0 0,1-2 1 0 0,-2 1 0 0 0,6-8-82 0 0,24-18 0 0 0,-26 25 0 0 0,19-21-90 0 0,-28 28 52 0 0,0 1 0 0 0,0-1 0 0 0,0 0 0 0 0,-1 0 0 0 0,1 0 0 0 0,-1-1 0 0 0,1 0 38 0 0,16-19-36 0 0,-10 17 36 0 0,-4-1 0 0 0,0-1-23 0 0,13-7 354 0 0,-7 0-293 0 0,-10 17 21 0 0,4 9 13 0 0,-1 0 1 0 0,-1 0-1 0 0,1 0 1 0 0,-2 0-1 0 0,0 1 1 0 0,0-1-1 0 0,-1 1 0 0 0,0 0 1 0 0,-1 0-1 0 0,-1-1 1 0 0,-1 12-73 0 0,1 21 126 0 0,0-20-126 0 0,0-14 0 0 0,1 0 0 0 0,0 1 0 0 0,1-1 0 0 0,0 0 0 0 0,1 0 0 0 0,0 2 0 0 0,-1-3 0 0 0,-1 46-74 0 0,0-48-806 0 0,0-7 530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8T21:20:19.76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29 337 3736 0 0,'0'0'200'0'0,"0"0"168"0"0,0 0 75 0 0,0 0 18 0 0,0 0 7 0 0,0 0 17 0 0,0 0 10 0 0,0 0 1 0 0,0 0-46 0 0,0 0-188 0 0,0 0-81 0 0,0 0-18 0 0,0 0-19 0 0,0 0-64 0 0,0 2-12 0 0,-3 7 151 0 0,1 0-1 0 0,1 1 1 0 0,0-1 0 0 0,0 1 0 0 0,1-1 0 0 0,0 1-1 0 0,1 5-218 0 0,0-1 299 0 0,-1-1-1 0 0,0 1 0 0 0,-3 12-298 0 0,1-12 126 0 0,1-1 0 0 0,1 1 0 0 0,0 0 0 0 0,1 0 0 0 0,0 0 0 0 0,1-1 0 0 0,0 2-126 0 0,0-12 0 0 0,-3 1 0 0 0,-3 12 0 0 0,3-9 20 0 0,0 0 0 0 0,1 0 0 0 0,0 0 1 0 0,0 0-1 0 0,1 3-20 0 0,-1 7 131 0 0,0-15-62 0 0,-3 8-127 0 0,3-10 64 0 0,0 1 0 0 0,0-1 0 0 0,0 0 0 0 0,-1 0 0 0 0,1 0 0 0 0,0 0 0 0 0,0 0 0 0 0,0 0 0 0 0,0 0 0 0 0,0 0 0 0 0,0 0 0 0 0,0 0 0 0 0,0 0 0 0 0,0 0 0 0 0,0 0 0 0 0,0 0 0 0 0,0 0 0 0 0,0 0 0 0 0,0 0 0 0 0,-1 0 0 0 0,1 0 0 0 0,0 0 0 0 0,0 0 0 0 0,0 0 0 0 0,0 0 0 0 0,0 0 0 0 0,0 0 0 0 0,0 0 0 0 0,0 0 0 0 0,0 0-1 0 0,0 0 1 0 0,0 0 0 0 0,-1 0 0 0 0,1 0 0 0 0,0 0 0 0 0,0 0 0 0 0,0 0 0 0 0,0 0 0 0 0,0 0 0 0 0,0 0 0 0 0,0 0 0 0 0,0 0 0 0 0,0 0 0 0 0,0 0 0 0 0,0 0 0 0 0,0 0 0 0 0,0 0 0 0 0,0 0 0 0 0,0 0 0 0 0,0-1 0 0 0,0 1 0 0 0,-1 0 0 0 0,1 0 0 0 0,0 0 0 0 0,0 0 0 0 0,0 0 0 0 0,0 0 0 0 0,0 0 0 0 0,0 0 0 0 0,0 0 0 0 0,0 0 0 0 0,0 0 0 0 0,0 0 0 0 0,0-1 0 0 0,0 1-6 0 0,-1-18 2398 0 0,-9-32-2228 0 0,9 27-178 0 0,1 4-11 0 0,0 1 0 0 0,1 0 1 0 0,3-11 18 0 0,1-30 0 0 0,-5 46 0 0 0,1-1 0 0 0,1 0 0 0 0,0 0 0 0 0,2-6 0 0 0,5-16 0 0 0,-6 21 0 0 0,1 0 0 0 0,1 1 0 0 0,5-13 0 0 0,0 1-15 0 0,-9 22 9 0 0,0 0 0 0 0,1 0 0 0 0,-1 0 0 0 0,1-1 0 0 0,0 2 0 0 0,1-1 0 0 0,-1 0 0 0 0,1 0 0 0 0,0 1 0 0 0,1-3 6 0 0,7-7-58 0 0,-9 10 59 0 0,1 0-1 0 0,-1 0 1 0 0,1 0 0 0 0,0 0-1 0 0,0 1 1 0 0,0-1 0 0 0,3-1-1 0 0,-3 1 0 0 0,-1 1 0 0 0,1-1 0 0 0,-1 1 0 0 0,1 0 0 0 0,0 0 0 0 0,-1 1 0 0 0,1-1 0 0 0,0 0 0 0 0,0 1 0 0 0,0 0 0 0 0,0-1 0 0 0,0 1 0 0 0,0 0 0 0 0,0 1 0 0 0,1-1 0 0 0,0 1 2 0 0,-1 1 0 0 0,0-1 0 0 0,0 1 0 0 0,0 0 0 0 0,0-1 0 0 0,0 2 0 0 0,0-1 0 0 0,0 0 0 0 0,0 1 0 0 0,0-1 0 0 0,0 1 0 0 0,-1 0 0 0 0,1 0 0 0 0,-1 0 0 0 0,1 0 0 0 0,0 1-2 0 0,1 1 2 0 0,0 1 1 0 0,-1-1 0 0 0,0 0 0 0 0,0 1 0 0 0,0 0 0 0 0,0 0 0 0 0,-1 0 0 0 0,1 0 0 0 0,-1 0 0 0 0,-1 0 0 0 0,2 5-3 0 0,-1 20 72 0 0,-3-1-27 0 0,0-23 33 0 0,0 0 0 0 0,-1 0 0 0 0,0 0 0 0 0,0 0 0 0 0,0 0 0 0 0,0 0 0 0 0,-1 0 0 0 0,0-1 0 0 0,-2 2-78 0 0,-7 18 445 0 0,9-21-313 0 0,0 0 1 0 0,0 0 0 0 0,-1-1 0 0 0,1 0-1 0 0,-1 1 1 0 0,0-1 0 0 0,0-1 0 0 0,0 1 0 0 0,0 0-1 0 0,-1-1-132 0 0,-6 3 202 0 0,8-3-139 0 0,-1-1 1 0 0,1 1-1 0 0,-1-1 1 0 0,1 0-1 0 0,-1 0 1 0 0,0 0 0 0 0,1 0-1 0 0,-1-1 1 0 0,-3 1-64 0 0,-28 9 216 0 0,25-9-206 0 0,0 2-10 0 0,-4 2 0 0 0,11-6 0 0 0,-2 0 0 0 0,-19 10 0 0 0,16-4-14 0 0,6-3-80 0 0,2-2-98 0 0,0 0-37 0 0,0 0-10 0 0,0 0-146 0 0,0 0-609 0 0,0 0-258 0 0</inkml:trace>
  <inkml:trace contextRef="#ctx0" brushRef="#br0" timeOffset="1553.51">431 263 4408 0 0,'0'0'233'0'0,"0"0"209"0"0,0 0 93 0 0,0 0 23 0 0,0 0-9 0 0,0 0-45 0 0,0 0-21 0 0,0 0-3 0 0,0 0-4 0 0,0 0-18 0 0,0 0-8 0 0,0 0-2 0 0,0 0-8 0 0,0 0-35 0 0,0 0-18 0 0,0 0-3 0 0,0 0-31 0 0,0 0-129 0 0,0 0-57 0 0,0 0-9 0 0,0 0 1 0 0,0 0 21 0 0,0 0 11 0 0,0 0 1 0 0,0 0-20 0 0,0 0-76 0 0,-1 2-20 0 0,-2 3-22 0 0,0 1 0 0 0,0 0 0 0 0,1 0 0 0 0,0 0 0 0 0,0 0 0 0 0,1 0 0 0 0,-1 0 0 0 0,1 1 1 0 0,1-1-1 0 0,-1 0 0 0 0,1 1 0 0 0,0 4-54 0 0,-5 104 631 0 0,0-21-631 0 0,5-14 64 0 0,0-50 12 0 0,0-29-18 0 0,0-1 8 0 0,0 0-2 0 0,0 0 13 0 0,0 0 52 0 0,0 0 9 0 0,0 0-2 0 0,0 0-4 0 0,0 0-18 0 0,0 0-8 0 0,0 0-2 0 0,0 0-2 0 0,0 0-6 0 0,0 0-7 0 0,0 0-1 0 0,0 0-4 0 0,0 0-16 0 0,-4-18-4 0 0,3 12-82 0 0,0-1-1 0 0,0 1 1 0 0,1 0-1 0 0,-1-1 1 0 0,2-3 18 0 0,-3-24-68 0 0,-3-50-99 0 0,0 21-9 0 0,3 37 176 0 0,1 1 0 0 0,1-1 0 0 0,1-1 0 0 0,0-19 0 0 0,4-39 74 0 0,-5 83-18 0 0,0 2 19 0 0,0 0-3 0 0,0 0 18 0 0,0 0 5 0 0,0 0-6 0 0,0 0-1 0 0,0 0-4 0 0,0 0-16 0 0,19 23-38 0 0,-1 0 0 0 0,7 16-30 0 0,-7-13 4 0 0,-17-25-3 0 0,0 0 0 0 0,0-1 0 0 0,-1 1 0 0 0,1 0 0 0 0,0 0 0 0 0,-1 0 0 0 0,1 0 0 0 0,-1 0 0 0 0,1 0 0 0 0,-1 0 0 0 0,1 0 0 0 0,-1 0 0 0 0,0 0-1 0 0,1 0 1 0 0,-1 0 0 0 0,0 0 0 0 0,0 0 0 0 0,0 1-1 0 0,2 4 47 0 0,10 12 265 0 0,17 39 163 0 0,-24-48-432 0 0,0-1-33 0 0,0 1-10 0 0,-1-1 12 0 0,-3-6 54 0 0,-1-2 34 0 0,0 0 10 0 0,10-27 146 0 0,-4 3-276 0 0,2 1 0 0 0,1 0 0 0 0,0 0 0 0 0,2 1-1 0 0,1 0 1 0 0,0 1 0 0 0,12-14 20 0 0,5 0-120 0 0,-28 34 114 0 0,-1 1 5 0 0,1 0 1 0 0,-1-1-1 0 0,0 1 1 0 0,1 0-1 0 0,-1 0 1 0 0,0-1-1 0 0,1 1 1 0 0,-1 0 0 0 0,0-1-1 0 0,0 1 1 0 0,1 0-1 0 0,-1-1 1 0 0,0 1-1 0 0,0 0 1 0 0,0-1-1 0 0,1 1 1 0 0,-1-1-1 0 0,0 1 1 0 0,0 0-1 0 0,0-1 1 0 0,0 1-1 0 0,0-1 1 0 0,0 1-1 0 0,0 0 1 0 0,0-1 0 0 0,0 1-1 0 0,0-1 1 0 0,0 1-1 0 0,0-1 1 0 0,0 1-1 0 0,0 0 1 0 0,-1-1 0 0 0,1 0-54 0 0,0 1-11 0 0,6 6-66 0 0,-3-2 120 0 0,8 26 10 0 0,-9-24 1 0 0,-1 0 0 0 0,1 1 0 0 0,-1-1 0 0 0,0 0 0 0 0,0 6 0 0 0,1 9 0 0 0,0-11 0 0 0,-1 1 0 0 0,-1 0 0 0 0,1 0 0 0 0,-2 1 0 0 0,3 38 0 0 0,12 58 0 0 0,1 13 0 0 0,-5-51 0 0 0,-8-35 3 0 0,-3 15 254 0 0,1-48-198 0 0,0-2 6 0 0,0 0-33 0 0,0 0-125 0 0,0 0-20 0 0,0 0-49 0 0,-5-14-727 0 0,0 1 378 0 0</inkml:trace>
  <inkml:trace contextRef="#ctx0" brushRef="#br0" timeOffset="2835.59">964 237 9152 0 0,'0'0'421'0'0,"0"0"-12"0"0,0 0-190 0 0,0 0 174 0 0,0 0 102 0 0,0 0 17 0 0,0 0-53 0 0,0 0-250 0 0,0 0-106 0 0,0 0-27 0 0,0 0-3 0 0,0 0 6 0 0,0 0 1 0 0,0 0 0 0 0,-6 12 784 0 0,4 0-724 0 0,-1 0 1 0 0,2-1 0 0 0,-1 1-1 0 0,2 0 1 0 0,0 0 0 0 0,0 0-1 0 0,2 11-140 0 0,0 20 172 0 0,3 122 96 0 0,0-93-168 0 0,0-2 594 0 0,-5-68-624 0 0,0-2-6 0 0,0 0 0 0 0,0 0 0 0 0,0 0 1 0 0,0 0 6 0 0,0 0 1 0 0,0 0 0 0 0,0 0 15 0 0,0 0 69 0 0,0 0 32 0 0,0 0 4 0 0,0 0 8 0 0,0 0 35 0 0,0 0 18 0 0,0 0 3 0 0,0 0-16 0 0,-5-14 232 0 0,4-13-382 0 0,-2 0-1 0 0,-1 0 1 0 0,-2-6-90 0 0,-6-36-133 0 0,7 28 57 0 0,1 4 13 0 0,-1 0 0 0 0,-6-14 63 0 0,9 31-1 0 0,0-1 1 0 0,1 0 0 0 0,1 1-1 0 0,1-1 1 0 0,0 0-1 0 0,2 1 1 0 0,3-14 0 0 0,-3 23-57 0 0,-1 1 0 0 0,1-1 0 0 0,5-9 57 0 0,-4 14 0 0 0,-4 5 0 0 0,1 1 0 0 0,-1 0 0 0 0,0 0 0 0 0,1-1 0 0 0,-1 1 0 0 0,0 0 0 0 0,1 0 0 0 0,-1-1 0 0 0,1 1 0 0 0,-1 0 0 0 0,1 0 0 0 0,-1 0 0 0 0,1 0-1 0 0,-1 0 1 0 0,1-1 0 0 0,-1 1 0 0 0,0 0 0 0 0,1 0 0 0 0,-1 0 0 0 0,1 0 0 0 0,-1 1 0 0 0,1-1 0 0 0,-1 0 0 0 0,1 0 0 0 0,-1 0 0 0 0,1 0 0 0 0,-1 0 0 0 0,1 0-1 0 0,-1 1 1 0 0,0-1 0 0 0,1 0 0 0 0,-1 0 0 0 0,1 1 0 0 0,-1-1 0 0 0,0 0 0 0 0,1 1 0 0 0,-1-1 0 0 0,0 1 0 0 0,13 11 9 0 0,-13-11-5 0 0,9 10 40 0 0,0 0-1 0 0,-1 1 1 0 0,2 6-44 0 0,10 14 50 0 0,-5-8-50 0 0,-1 1 0 0 0,-1 0 0 0 0,2 6 0 0 0,-7-11 0 0 0,-6-17 2 0 0,0 1 20 0 0,0 0 0 0 0,0 1 0 0 0,0-1 0 0 0,-1 1 0 0 0,0-1 0 0 0,0 1 0 0 0,0 0 0 0 0,0 4-22 0 0,2-2 158 0 0,14 17 45 0 0,-16-23-150 0 0,-1-1 29 0 0,1-2-32 0 0,0 1 0 0 0,0-1-1 0 0,0 1 1 0 0,0-1 0 0 0,0 0 0 0 0,0 1 0 0 0,0-1 0 0 0,-1 0 0 0 0,1 0 0 0 0,-1 0-1 0 0,1 0 1 0 0,-1 1 0 0 0,1-2-50 0 0,-1 2 30 0 0,5-34-360 0 0,-4 27 252 0 0,0-1 0 0 0,1 1 0 0 0,0-1 0 0 0,0 1 0 0 0,3-8 78 0 0,0 5-13 0 0,-2 0 0 0 0,0 0-1 0 0,0 0 1 0 0,-1 0-1 0 0,1-4 14 0 0,-1 2-2 0 0,0 0-1 0 0,1 0 1 0 0,3-4 2 0 0,0-5-26 0 0,-4 17 21 0 0,-1-1-1 0 0,1 1 0 0 0,0 0 1 0 0,0 0-1 0 0,3-5 6 0 0,-3 7-23 0 0,-1 2-1 0 0,-1 0 0 0 0,1-1 0 0 0,-1 1 0 0 0,1-1 0 0 0,-1 1 0 0 0,0 0 0 0 0,1-1 0 0 0,-1 1 0 0 0,0-1 0 0 0,0 1 0 0 0,0-1-1 0 0,0 1 1 0 0,0 0 0 0 0,0-1 0 0 0,-1-1 24 0 0,1 7-6 0 0,1-1-1 0 0,0 1 1 0 0,0-1-1 0 0,0 0 1 0 0,0 1-1 0 0,0-1 1 0 0,1 0-1 0 0,0 1 7 0 0,7 20-12 0 0,3 21-4 0 0,-7-28 9 0 0,-1 0 1 0 0,-1 0-1 0 0,0 1 1 0 0,-1-1-1 0 0,-1 3 7 0 0,4 101 313 0 0,0 106 674 0 0,0-94-883 0 0,-5-132-49 0 0,0-1 15 0 0,0 0 2 0 0,0 2-12 0 0,0 3-80 0 0,0-3-148 0 0,0-2-66 0 0,0 0-20 0 0,4-20-2263 0 0,-7-4 1281 0 0,2-3-10 0 0</inkml:trace>
  <inkml:trace contextRef="#ctx0" brushRef="#br0" timeOffset="3579.57">1543 225 13472 0 0,'0'0'306'0'0,"0"0"46"0"0,0 0 22 0 0,0 0-49 0 0,0 0-200 0 0,0 0-39 0 0,0 0 2 0 0,0 0 0 0 0,0 0-30 0 0,0 0-112 0 0,0 0-14 0 0,0 0 2 0 0,-6 11 176 0 0,3-8-2 0 0,1 1 0 0 0,0-1 1 0 0,0 1-1 0 0,0 0 0 0 0,0 0 1 0 0,1 0-1 0 0,0 0 1 0 0,0 0-1 0 0,0 0 0 0 0,0 1 1 0 0,0-1-1 0 0,1 0 0 0 0,0 0 1 0 0,0 1-109 0 0,-5 97 1390 0 0,0-35-1326 0 0,-1-23-39 0 0,4-38-19 0 0,1 1-1 0 0,-1-1 1 0 0,2 1 0 0 0,-1 0-1 0 0,1-1 1 0 0,0 1-1 0 0,1 6-5 0 0,0 23 11 0 0,-2-24 44 0 0,-3-4 25 0 0,4-6 36 0 0,0-2-3 0 0,0 0-8 0 0,0 0-6 0 0,0 0-23 0 0,0 0-11 0 0,0 0-1 0 0,0 0 0 0 0,0 0 0 0 0,0 0 0 0 0,0 0 0 0 0,0 0 16 0 0,0 0 66 0 0,0 0 22 0 0,0 0 6 0 0,0 0-14 0 0,0 0-66 0 0,0 0-22 0 0,0 0 13 0 0,0 0-16 0 0,-3-36-40 0 0,2 0-1 0 0,3-21-28 0 0,0-6 7 0 0,-3 18-7 0 0,1-42 0 0 0,4 0 0 0 0,4-7 0 0 0,-5 75 0 0 0,2-1 0 0 0,5-12 0 0 0,-5 14 0 0 0,-4 11-10 0 0,0 5-33 0 0,4-1 32 0 0,3 2 11 0 0,-2 1-7 0 0,0 0 0 0 0,-1 1 0 0 0,1 0-1 0 0,-1 0 1 0 0,1 0 0 0 0,3 2 7 0 0,-5-1-6 0 0,1-1 0 0 0,-1 0 0 0 0,0 0 0 0 0,1-1-1 0 0,-1 1 1 0 0,4-1 6 0 0,20 1-55 0 0,36-2-328 0 0,-59 0 338 0 0,1 0 0 0 0,0 0 0 0 0,0-1 0 0 0,-1 1 0 0 0,1-1 0 0 0,-1-1 1 0 0,0 1-1 0 0,1-1 0 0 0,3-2 45 0 0,2-2-1048 0 0,-7 3 442 0 0</inkml:trace>
  <inkml:trace contextRef="#ctx0" brushRef="#br0" timeOffset="4029.57">1432 412 12496 0 0,'0'0'281'0'0,"0"0"40"0"0,0 0 22 0 0,0 0-39 0 0,17 13 1264 0 0,5-6-279 0 0,-19-6-1190 0 0,0 0 0 0 0,0 0 0 0 0,0 0 0 0 0,0 0-1 0 0,0 0 1 0 0,0-1 0 0 0,0 1 0 0 0,0-1-99 0 0,21 5 513 0 0,-20-3-504 0 0,1 0 0 0 0,0-1 0 0 0,-1 0-1 0 0,1 0 1 0 0,0 0 0 0 0,0-1-1 0 0,4 1-8 0 0,64 9 600 0 0,-68-12-558 0 0,-4 1-42 0 0,-1 1 1 0 0,1 0 0 0 0,-1-1 0 0 0,1 1 0 0 0,-1 0 0 0 0,1-1-1 0 0,-1 1 1 0 0,1 0 0 0 0,-1-1 0 0 0,1 1 0 0 0,-1 0 0 0 0,1 0 0 0 0,0 0-1 0 0,-1 0 1 0 0,1-1 0 0 0,0 1 0 0 0,-1 0 0 0 0,1 0 0 0 0,-1 0-1 0 0,1 0 1 0 0,0 1 0 0 0,-1-1 0 0 0,1 0 0 0 0,-1 0 0 0 0,1 0 0 0 0,0 0-1 0 0,-1 1 0 0 0,1-1-25 0 0,0 0 1 0 0,0 0-1 0 0,0 0 0 0 0,-1 0 0 0 0,1 0 0 0 0,0-1 0 0 0,0 1 0 0 0,0 0 0 0 0,-1 0 0 0 0,1 0 0 0 0,0-1 0 0 0,0 1 0 0 0,-1-1 0 0 0,1 1 0 0 0,0 0 0 0 0,0-1 0 0 0,0 0 25 0 0,-1 1-218 0 0,0 0-249 0 0,0 0-114 0 0,0 0-24 0 0,0 0-58 0 0,0 0-230 0 0,0 0-106 0 0,0 0-720 0 0,0 0-2791 0 0</inkml:trace>
  <inkml:trace contextRef="#ctx0" brushRef="#br0" timeOffset="4435.57">1547 599 14368 0 0,'0'0'330'0'0,"0"0"45"0"0,0 0 17 0 0,0 0-47 0 0,0 0-214 0 0,0 0-59 0 0,0 0 13 0 0,0 0-38 0 0,0 0-102 0 0,0 0-13 0 0,0 0 124 0 0,0 0 59 0 0,0 0 12 0 0,0 0 55 0 0,0 0 231 0 0,0 0 106 0 0,12 19 1358 0 0,2-11-1592 0 0,-12-6-249 0 0,0-1 0 0 0,1 1 1 0 0,-1-1-1 0 0,0 0 0 0 0,1 0 0 0 0,-1 0 1 0 0,1 0-1 0 0,0 0 0 0 0,-1 0 0 0 0,1-1 1 0 0,0 1-1 0 0,-1-1 0 0 0,1 0 0 0 0,0 0-36 0 0,113 0 1088 0 0,-97 2-1088 0 0,-15-2 0 0 0,-1 0 0 0 0,0 1 0 0 0,0-1 0 0 0,0 0 0 0 0,0-1 0 0 0,0 1 0 0 0,0 0 0 0 0,0-1 0 0 0,1 0-1 0 0,0 1 0 0 0,-1 0 0 0 0,1 0 0 0 0,0 0-1 0 0,-1 0 1 0 0,1 0 0 0 0,0 1 0 0 0,-1-1 0 0 0,1 1-1 0 0,-1 0 1 0 0,1 0 0 0 0,-1 1 0 0 0,1-1 0 0 0,-1 1 0 0 0,0-1-1 0 0,0 1 1 0 0,0 0 0 0 0,2 2 1 0 0,-4-3-101 0 0,14 2-827 0 0,-15-3 522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8T21:19:55.4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0 185 5432 0 0,'0'0'158'0'0,"1"0"-4"0"0,9-2 35 0 0,1-4 207 0 0,6 0-101 0 0,-15 6-215 0 0,0-1 0 0 0,-1 1 0 0 0,1-1 1 0 0,0 1-1 0 0,0-1 0 0 0,-1 0 0 0 0,1 0 0 0 0,-1 0 1 0 0,1 0-1 0 0,-1 0 0 0 0,1-1 0 0 0,0 1-80 0 0,18-12 2091 0 0,-7 8-1929 0 0,-8 3-128 0 0,0 0-1 0 0,-1 0 1 0 0,1 1 0 0 0,0-1-1 0 0,0 1 1 0 0,0 1 0 0 0,0-1-1 0 0,0 1 1 0 0,0 0 0 0 0,2 0-34 0 0,184-9 1544 0 0,1-1-1288 0 0,83 10 8 0 0,-191 3 204 0 0,6 5-468 0 0,17 0-4 0 0,-31 0 50 0 0,-40-3 202 0 0,33-1-248 0 0,118 1 127 0 0,-108-4-267 0 0,-19 1 753 0 0,32-4-613 0 0,145-4 289 0 0,-229 6-288 0 0,373-9-1 0 0,-307 7-44 0 0,-38 0 3 0 0,1 2-1 0 0,0 1 1 0 0,0 2 41 0 0,17 2 47 0 0,0-3 0 0 0,39-4-47 0 0,-36 0 26 0 0,-1 3 0 0 0,23 4-26 0 0,12 1 85 0 0,1-3-1 0 0,-1-5 1 0 0,17-5-85 0 0,218-2 0 0 0,-119-1 0 0 0,-124 4 0 0 0,199 0 0 0 0,-251 6 0 0 0,38 3 0 0 0,-45-1 0 0 0,0-1 0 0 0,0-1 0 0 0,0-2 0 0 0,15-2 0 0 0,18-3-26 0 0,-1 2 1 0 0,53 2 25 0 0,18-1-21 0 0,239-25 85 0 0,-352 28-64 0 0,58-8 0 0 0,22-4 0 0 0,-23 4 0 0 0,-48 6 0 0 0,15-3 0 0 0,-29 4 0 0 0,-1 0 0 0 0,1 0 0 0 0,0 1 0 0 0,0 1 0 0 0,0 0 0 0 0,5 0 0 0 0,28-1 0 0 0,-9-1 55 0 0,6-1 26 0 0,18-6-1 0 0,-35 12 106 0 0,13-3 64 0 0,-34 0-166 0 0,10-3 737 0 0,-8 3-796 0 0,3-5-535 0 0,-6 5 222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8T21:20:10.33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210 125 5064 0 0,'0'0'108'0'0,"0"0"17"0"0,0 0 14 0 0,-15 18 1097 0 0,9 17-850 0 0,4-29-80 0 0,0 0 1 0 0,1 0 0 0 0,0 0 0 0 0,0 0 0 0 0,0 2-307 0 0,1-6 309 0 0,-5 14 626 0 0,0 7-507 0 0,0 6-159 0 0,-5 59-138 0 0,10 319 807 0 0,5-305-810 0 0,0 202-10 0 0,-10-157-54 0 0,4-132-58 0 0,0 0 0 0 0,-1-1 0 0 0,-1 3-6 0 0,0-2 36 0 0,1 0-1 0 0,0 1 1 0 0,1 2-36 0 0,-9 112 245 0 0,8-74-111 0 0,-6 27-134 0 0,2-26 232 0 0,2 28-232 0 0,-2-18 304 0 0,6-54-251 0 0,-2 1 0 0 0,0-1 0 0 0,0 1 1 0 0,-4 8-54 0 0,2-9 46 0 0,1 0 1 0 0,1 1 0 0 0,0-1 0 0 0,0 10-47 0 0,-8 74 117 0 0,0 42 22 0 0,8-119-140 0 0,-1 1 1 0 0,-1-1 0 0 0,0 0 0 0 0,-3 5 0 0 0,-3 12 11 0 0,8-24 22 0 0,1 0 0 0 0,0-1 0 0 0,1 1 0 0 0,0 3-33 0 0,1-5 33 0 0,-1 1 1 0 0,-1-1-1 0 0,0 1 1 0 0,0-1-1 0 0,-3 8-33 0 0,-2 12 11 0 0,3-28-10 0 0,2 2-6 0 0,0 19 62 0 0,1-11-46 0 0,0-6-1 0 0,0-4 33 0 0,-1 5-32 0 0,-2 1-11 0 0,2-2-12 0 0,-2 22-48 0 0,-2-12-695 0 0,5-17 422 0 0</inkml:trace>
  <inkml:trace contextRef="#ctx0" brushRef="#br0" timeOffset="1787.99">2316 72 5552 0 0,'0'0'118'0'0,"0"0"20"0"0,0 0-28 0 0,0 0-12 0 0,0 0-2 0 0,0 0-27 0 0,0 0-113 0 0,0 0-49 0 0,0 0 42 0 0,0 0 147 0 0,0 0 73 0 0,0 0 21 0 0,0 0 27 0 0,0 0 107 0 0,0 0 48 0 0,-1 30 1665 0 0,-2 6-1231 0 0,2 0 0 0 0,1 1-1 0 0,2 11-805 0 0,1 31 881 0 0,2 46 191 0 0,-3-81-940 0 0,3 21-132 0 0,0-22 92 0 0,-2 20-92 0 0,5 105 128 0 0,-1-2 0 0 0,-2 41-128 0 0,-10 16 181 0 0,0-45 166 0 0,5-136-265 0 0,0 33 182 0 0,4 15-264 0 0,-1-34 122 0 0,-4 27-122 0 0,0-22 12 0 0,0-29 195 0 0,-2 0 1 0 0,-6 24-208 0 0,3-15 193 0 0,-9 64 201 0 0,-1 30-250 0 0,3-18 33 0 0,12-100-134 0 0,1-12-28 0 0,0 0 1 0 0,0 0-1 0 0,0 0 1 0 0,-1 0-1 0 0,0 0 1 0 0,0 0-1 0 0,0 1-15 0 0,-4 73 53 0 0,5-60-30 0 0,0-16-20 0 0,1 1 0 0 0,-1-1 1 0 0,0 0-1 0 0,0 0 0 0 0,0 0 0 0 0,0 0 0 0 0,-1 0 1 0 0,1 0-1 0 0,-1 1 0 0 0,0-1 0 0 0,0 0 0 0 0,0 0 0 0 0,0 1-3 0 0,-10 59 0 0 0,6-31 0 0 0,5 4 0 0 0,-3-16-39 0 0,1-16 12 0 0,2 21-105 0 0,0-23 41 0 0,0-2-16 0 0,0 0-135 0 0,0 0-31 0 0,0 0 1 0 0</inkml:trace>
  <inkml:trace contextRef="#ctx0" brushRef="#br0" timeOffset="150006.93">684 110 4464 0 0,'-2'1'160'0'0,"-47"41"680"0"0,-91 71-984 0 0,11-11 432 0 0,95-73-203 0 0,1 0 0 0 0,-2 7-85 0 0,-30 26 54 0 0,58-55-58 0 0,0 0 1 0 0,0 1 0 0 0,1 0-1 0 0,-1 2 4 0 0,1-1-66 0 0</inkml:trace>
  <inkml:trace contextRef="#ctx0" brushRef="#br0" timeOffset="150523.94">972 205 7376 0 0,'0'0'158'0'0,"-1"0"-4"0"0,-6 0-134 0 0,5 0-80 0 0,-2 0-159 0 0,0 1 1 0 0,0 0-1 0 0,0 0 0 0 0,0 1 1 0 0,0-1-1 0 0,0 1 1 0 0,1-1-1 0 0,-1 1 0 0 0,0 1 1 0 0,1-1-1 0 0,-1 0 1 0 0,1 1 218 0 0,-38 33-1265 0 0,-27 31 1948 0 0,33-34 1006 0 0,-30 38-1689 0 0,-12 18 84 0 0,10-5-22 0 0,-4-3-1 0 0,-57 49-61 0 0,111-112 10 0 0,-143 143 369 0 0,138-139-399 0 0,12-11-20 0 0,0 0 1 0 0,-1-1 0 0 0,-1-1-1 0 0,-3 3 40 0 0,4-3-110 0 0</inkml:trace>
  <inkml:trace contextRef="#ctx0" brushRef="#br0" timeOffset="151056.94">1784 0 9696 0 0,'0'0'208'0'0,"-10"4"32"0"0,1 3-265 0 0,1-1 1 0 0,-1 1 0 0 0,1 0-1 0 0,0 1 1 0 0,-2 3 24 0 0,1-1-42 0 0,0-2 1 0 0,0 1-1 0 0,0-1 1 0 0,-2 0 41 0 0,-43 31-1067 0 0,-34 34 1067 0 0,38-31-29 0 0,-41 27 29 0 0,35-27-20 0 0,2 2 1 0 0,2 2-1 0 0,-27 34 20 0 0,-47 42-195 0 0,39-42 126 0 0,4 3 0 0 0,-47 63 69 0 0,98-110 0 0 0,-2-2 0 0 0,-13 10 0 0 0,-17 16 0 0 0,-36 32 1371 0 0,-44 28-1371 0 0,52-45 21 0 0,83-67-151 0 0,0 0 1 0 0,1 0-1 0 0,0 1 0 0 0,0 0 1 0 0,-5 9 129 0 0,8-7-936 0 0,5-11 584 0 0</inkml:trace>
  <inkml:trace contextRef="#ctx0" brushRef="#br0" timeOffset="151637.96">1981 245 6744 0 0,'0'0'142'0'0,"-2"2"-2"0"0,-50 45 27 0 0,24-21 40 0 0,-21 15-207 0 0,20-17 338 0 0,-20 22-338 0 0,-10 9 359 0 0,-124 113 1199 0 0,111-99-1325 0 0,-52 61-22 0 0,42-42-158 0 0,-74 72-63 0 0,-56 42 408 0 0,44-42-458 0 0,6 7 60 0 0,115-115-41 0 0,-22 24-262 0 0,-37 55 303 0 0,18-29-298 0 0,43-56-1075 0 0,30-31 588 0 0,13-13 369 0 0,2-2-19 0 0,0 0-78 0 0,0 0-37 0 0,0 0-8 0 0</inkml:trace>
  <inkml:trace contextRef="#ctx0" brushRef="#br0" timeOffset="152286.94">2277 415 7384 0 0,'0'0'270'0'0,"0"0"-160"0"0,0 0-25 0 0,0 0 10 0 0,-10 6 81 0 0,-28 23 141 0 0,1 2-1 0 0,2 1 1 0 0,1 2 0 0 0,-17 23-317 0 0,-14 13 885 0 0,-41 47-133 0 0,56-60-414 0 0,-8 16-338 0 0,-5 6 58 0 0,-69 68-329 0 0,-3 2 15 0 0,19-24 575 0 0,47-55-195 0 0,-270 262 801 0 0,287-284-769 0 0,-18 19-114 0 0,-76 67 3 0 0,15-13 163 0 0,89-80-142 0 0,-1 4-66 0 0,-7 7-16 0 0,20-18-52 0 0,22-25 54 0 0,0 0 0 0 0,0 0 0 0 0,-1 0 0 0 0,0-1 0 0 0,-5 3 14 0 0,7-5 0 0 0,0 1 0 0 0,0 0 0 0 0,1 0 0 0 0,-1 0 0 0 0,2 1 0 0 0,-1 0 0 0 0,1 0 0 0 0,0 1 0 0 0,-9 13 0 0 0,9-16-22 0 0,1 1 1 0 0,0 0-1 0 0,0-1 1 0 0,-2 8 21 0 0,-2 3-138 0 0,7-14 84 0 0,-3 6 33 0 0,3-6-32 0 0,1-3-11 0 0,0 0-36 0 0,0 0-151 0 0,0 0-62 0 0,0 0-7 0 0</inkml:trace>
  <inkml:trace contextRef="#ctx0" brushRef="#br0" timeOffset="153056.94">2328 1157 9408 0 0,'0'0'273'0'0,"0"0"-5"0"0,0 0-144 0 0,0 0 31 0 0,0 0 33 0 0,0 0 4 0 0,-16 14-116 0 0,-48 47-815 0 0,34-31 680 0 0,-2-2 0 0 0,-1-1 0 0 0,-24 16 59 0 0,-18 9 593 0 0,2 4 1 0 0,3 3 0 0 0,-22 26-594 0 0,-95 82 298 0 0,22-22 79 0 0,-47 43-81 0 0,141-122-296 0 0,-48 34 0 0 0,57-48 4 0 0,43-34 16 0 0,-1-2 0 0 0,-1 0 0 0 0,-12 7-20 0 0,17-12-42 0 0,0 1 1 0 0,1 1 0 0 0,1 0 0 0 0,0 1 0 0 0,1 0 0 0 0,1 1 0 0 0,-3 4 41 0 0,-26 30-312 0 0,-20 5 156 0 0,56-48-81 0 0,0 0 0 0 0,0 0 0 0 0,0 0 1 0 0,1 1-1 0 0,-1 0 0 0 0,1 0 237 0 0,0 0-67 0 0,0 0 1 0 0,0-1-1 0 0,0 1 1 0 0,-1-1-1 0 0,0-1 1 0 0,-6 6 66 0 0,-24 23-474 0 0,26-24 296 0 0,0-1 1 0 0,0 0-1 0 0,-1-1 1 0 0,-4 2 177 0 0,-10 11-546 0 0,23-19 228 0 0</inkml:trace>
  <inkml:trace contextRef="#ctx0" brushRef="#br0" timeOffset="153587.94">2252 1909 4832 0 0,'-119'116'3978'0'0,"-73"50"-3978"0"0,109-91 145 0 0,56-49-136 0 0,-1-1 1 0 0,0-1 0 0 0,-22 12-10 0 0,23-19 130 0 0,1 1 0 0 0,0 1 0 0 0,1 2 0 0 0,-2 4-130 0 0,10-10 91 0 0,-1-1 0 0 0,0 0 0 0 0,-5 1-91 0 0,2 0-8 0 0,0 0-1 0 0,0 3 9 0 0,1-1 0 0 0,-1-1 0 0 0,-23 12 0 0 0,13-8 0 0 0,23-12-51 0 0,1-3-2212 0 0,7-5 1505 0 0</inkml:trace>
  <inkml:trace contextRef="#ctx0" brushRef="#br0" timeOffset="154074.96">2188 2513 11272 0 0,'-15'5'245'0'0,"11"-4"-196"0"0,1 0-1 0 0,-1 0 0 0 0,0 0 1 0 0,0 1-1 0 0,1 0 0 0 0,-1 0 1 0 0,0 0-49 0 0,-28 10 235 0 0,28-11-336 0 0,0 1-1 0 0,-1-1 1 0 0,1 1-1 0 0,0 0 1 0 0,0 0 0 0 0,0 0-1 0 0,0 0 1 0 0,1 1-1 0 0,-1-1 1 0 0,-1 2 101 0 0,-40 32-1179 0 0,33-28 1235 0 0,1 0 0 0 0,1 1 0 0 0,-7 6-56 0 0,-37 38 397 0 0,32-32-498 0 0,0 0-1 0 0,2 2 0 0 0,-11 16 102 0 0,25-30-230 0 0</inkml:trace>
  <inkml:trace contextRef="#ctx0" brushRef="#br0" timeOffset="158272.95">118 2005 2272 0 0,'0'0'92'0'0,"0"0"-17"0"0,0 0-10 0 0,0 0 4 0 0,0 0 17 0 0,0 0 43 0 0,0 0 247 0 0,0 0 111 0 0,0 0 22 0 0,0 0-13 0 0,0 0-68 0 0,0 0-32 0 0,0 0-4 0 0,0 0-48 0 0,0 0-198 0 0,0 9-68 0 0,0-4-42 0 0,1 0 1 0 0,0-1 0 0 0,0 1-1 0 0,0 0 1 0 0,0-1 0 0 0,1 1-1 0 0,-1-1 1 0 0,1 1 0 0 0,3 3-37 0 0,26 41 623 0 0,-5-9-272 0 0,-3-2-52 0 0,3-1 1 0 0,6 6-300 0 0,11 15 17 0 0,-11-15-15 0 0,18 27-103 0 0,-10-9-128 0 0,-15-25-187 0 0,15 31 416 0 0,-15-26-115 0 0,-17-29 162 0 0,0 0 0 0 0,-1 1 0 0 0,-1-1 0 0 0,0 2-47 0 0,3-1 206 0 0,6 8 240 0 0,-14-20-523 0 0,4 4-2431 0 0,-5-5 24 0 0</inkml:trace>
  <inkml:trace contextRef="#ctx0" brushRef="#br0" timeOffset="159474.95">184 1508 6056 0 0,'0'0'176'0'0,"-6"-17"32"0"0,3 9-159 0 0,2 6 202 0 0,3 3-175 0 0,0-1 0 0 0,0 1 0 0 0,0 0 1 0 0,0 0-1 0 0,0 0 0 0 0,0 0 0 0 0,0 1 1 0 0,0-1-1 0 0,0 0 0 0 0,0 1 0 0 0,-1-1 0 0 0,1 1 1 0 0,-1 0-1 0 0,1-1 0 0 0,-1 1 0 0 0,0 0 1 0 0,1 0-1 0 0,-1 1-76 0 0,29 47 140 0 0,-17-27 24 0 0,20 31-118 0 0,151 226 268 0 0,-89-164 142 0 0,24 31 64 0 0,-89-107-520 0 0,1-1 0 0 0,3-1 0 0 0,32 27 0 0 0,-12-22 3 0 0,-37-30-24 0 0,0 0 0 0 0,-1 0 0 0 0,1 4 21 0 0,19 18-15 0 0,-21-22 20 0 0,-2 1-1 0 0,1 0 0 0 0,7 13-4 0 0,-6-6 76 0 0,-4-6-1369 0 0,0 2 0 0 0,-1-1 1 0 0,6 13 1292 0 0,-16-27-125 0 0,1-1 0 0 0,0 1 0 0 0,0-1 0 0 0,0 0 0 0 0,0 1 0 0 0,0-1 0 0 0,0 0 0 0 0,0 1 1 0 0,0-1-1 0 0,1 0 0 0 0,-1 0 0 0 0,0 0 0 0 0,2 1 125 0 0,5 2-200 0 0</inkml:trace>
  <inkml:trace contextRef="#ctx0" brushRef="#br0" timeOffset="159823.99">189 684 8592 0 0,'0'0'250'0'0,"0"0"4"0"0,1 2-161 0 0,5 12-75 0 0,2 0 0 0 0,-1-1 0 0 0,2 0 0 0 0,7 9-18 0 0,18 29 3 0 0,-1 1 152 0 0,2 0 0 0 0,29 30-155 0 0,-45-57 74 0 0,69 95 14 0 0,39 58-88 0 0,-89-121 21 0 0,20 24 22 0 0,71 87-47 0 0,134 160 808 0 0,-152-205 452 0 0,103 88-1256 0 0,-159-163 0 0 0,91 83 0 0 0,-122-104-216 0 0,-1 0 0 0 0,8 14 216 0 0,12 16-391 0 0,54 73 86 0 0,-93-123 278 0 0,0-2-32 0 0,0 0-1 0 0,0 1 1 0 0,0-2 0 0 0,1 1-1 0 0,-1 0 1 0 0,1-1 0 0 0,0 0-1 0 0,0 0 1 0 0,1 0 0 0 0,1 0 59 0 0,-5-3-444 0 0</inkml:trace>
  <inkml:trace contextRef="#ctx0" brushRef="#br0" timeOffset="160170.95">405 344 5248 0 0,'0'0'111'0'0,"0"-1"2"0"0,-2-1-80 0 0,1 1-1 0 0,0-1 1 0 0,1 1 0 0 0,-1-1 0 0 0,0 0-1 0 0,0 0 1 0 0,1 1 0 0 0,-1-1 0 0 0,1 0-1 0 0,-1 0 1 0 0,1 0 0 0 0,0-1-33 0 0,0 2 77 0 0,0 0-1 0 0,1 0 1 0 0,-1 0 0 0 0,0 0 0 0 0,1 0 0 0 0,-1 0 0 0 0,1 0-1 0 0,-1 0 1 0 0,1 0 0 0 0,0 1 0 0 0,-1-1 0 0 0,1 0-1 0 0,0 0 1 0 0,-1 1 0 0 0,2-1-77 0 0,-1 0 73 0 0,0 1 0 0 0,0 0 1 0 0,0-1-1 0 0,0 1 0 0 0,0 0 0 0 0,0 0 0 0 0,0 0 0 0 0,0 0 1 0 0,0 0-1 0 0,0 0 0 0 0,0 0 0 0 0,0 0 0 0 0,0 1 0 0 0,0-1 0 0 0,0 0 1 0 0,0 1-1 0 0,0-1 0 0 0,0 0 0 0 0,0 1 0 0 0,0-1 0 0 0,0 1 1 0 0,0 0-1 0 0,0-1 0 0 0,0 1-73 0 0,6 3 367 0 0,3-1-203 0 0,-1 2 1 0 0,1 0-1 0 0,-1 0 1 0 0,1 1-1 0 0,-2 0 1 0 0,1 0-1 0 0,6 7-164 0 0,14 14 176 0 0,12 16-176 0 0,-27-28 37 0 0,43 51 33 0 0,12 22-70 0 0,-19-23-6 0 0,9 8 6 0 0,193 242 0 0 0,-89-126 77 0 0,25 32 66 0 0,-107-123-128 0 0,80 103 224 0 0,-69-87 408 0 0,-42-54-455 0 0,21 22-49 0 0,8 0-143 0 0,-13-14 32 0 0,33 40-32 0 0,-83-90-25 0 0,1-2 1 0 0,0 0 0 0 0,5 3 24 0 0,-7-7-19 0 0,-1 0 0 0 0,0 1 0 0 0,-1 0 0 0 0,-1 1 0 0 0,3 4 19 0 0,-9-7 0 0 0</inkml:trace>
  <inkml:trace contextRef="#ctx0" brushRef="#br0" timeOffset="160841.11">1153 455 9880 0 0,'0'0'290'0'0,"0"0"-3"0"0,0 0-203 0 0,6-24-731 0 0,-4 20 411 0 0,0 0 0 0 0,-1 0 0 0 0,0-1 0 0 0,0 1 0 0 0,0 0 0 0 0,0-1 0 0 0,-1 1 0 0 0,0-1 0 0 0,0-2 236 0 0,-11-17-230 0 0,11 21 270 0 0,-1 1 0 0 0,0 0 0 0 0,0-1 0 0 0,0 1 0 0 0,0 0 0 0 0,0 0 1 0 0,0 0-1 0 0,-1 0 0 0 0,0-1-40 0 0,-2-3 34 0 0,0 0-1 0 0,1 0 1 0 0,-1-1 0 0 0,1 1 0 0 0,0-1 0 0 0,0-3-34 0 0,-1 5 0 0 0,-26-42 928 0 0,29 46-686 0 0,1 0-134 0 0,-1 1-1 0 0,0-1 1 0 0,0 0-1 0 0,1 1 0 0 0,-1-1 1 0 0,1 0-1 0 0,-1 1 0 0 0,1-1 1 0 0,-1 0-1 0 0,1 0 1 0 0,-1 0-1 0 0,1 1 0 0 0,0-1 1 0 0,-1 0-1 0 0,1 0-107 0 0,5 6 8 0 0,0 1-1 0 0,0-1 1 0 0,-1 1-1 0 0,0 0 1 0 0,3 6-8 0 0,18 23 47 0 0,53 71 7 0 0,-74-101-58 0 0,265 306-136 0 0,-134-140-132 0 0,-1-2 256 0 0,59 84-522 0 0,-108-137 280 0 0,-65-88-278 0 0,-2 1 1 0 0,-2 1 535 0 0,-6-13-277 0 0,1 2 5 0 0</inkml:trace>
  <inkml:trace contextRef="#ctx0" brushRef="#br0" timeOffset="161424.15">1660 255 7232 0 0,'0'0'264'0'0,"0"0"-139"0"0,0 0 51 0 0,0 0 44 0 0,0 0 11 0 0,0 0-22 0 0,0 0-94 0 0,0 0-41 0 0,0 0-8 0 0,0 0 3 0 0,0 0 23 0 0,6 5 115 0 0,44 43 142 0 0,-2 1 0 0 0,-2 3 1 0 0,0 4-350 0 0,82 93 28 0 0,-65-78 8 0 0,23 35-36 0 0,28 38 0 0 0,-79-108 0 0 0,-28-29 0 0 0,1 0 0 0 0,-1 0 0 0 0,-1 1 0 0 0,1 0 0 0 0,-1 3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8T21:20:36.05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79 193 4464 0 0,'0'0'244'0'0,"0"0"219"0"0,0 0 95 0 0,0 0 18 0 0,0 0-32 0 0,0 0-160 0 0,0 0-68 0 0,0 0-17 0 0,0 0-29 0 0,0 0-106 0 0,0 0-48 0 0,0 0-10 0 0,0 0 3 0 0,0 0 23 0 0,0 0 11 0 0,0 0 1 0 0,0 0 13 0 0,0 0 58 0 0,0 0 29 0 0,0 0 4 0 0,0 0 1 0 0,0 0 7 0 0,0 0 7 0 0,0 0 1 0 0,0 0 26 0 0,0 0 113 0 0,0 0 49 0 0,0 0 11 0 0,0 0-55 0 0,0 0-235 0 0,0 0-93 0 0,0 0 7 0 0,-11 6 193 0 0,9-2-292 0 0,0 0 1 0 0,0 1 0 0 0,0-1 0 0 0,1 0 0 0 0,-1 1-1 0 0,1-1 1 0 0,0 1 0 0 0,0 0 0 0 0,1-1 0 0 0,-1 1-1 0 0,1 0 1 0 0,0-1 0 0 0,0 3 11 0 0,1-2-14 0 0,-1 0 1 0 0,-1 0-1 0 0,1 0 0 0 0,-1 0 0 0 0,0 0 1 0 0,0 2 13 0 0,-1 0 122 0 0,1 1 0 0 0,0 0 0 0 0,1 0 0 0 0,0-1 0 0 0,0 1 0 0 0,1 7-122 0 0,0-8 123 0 0,0 1 0 0 0,-1-1 0 0 0,0 1-1 0 0,-1-1 1 0 0,0 1 0 0 0,-1 6-123 0 0,1-4 67 0 0,0 0-1 0 0,0 1 1 0 0,1-1 0 0 0,1 7-67 0 0,0-4 192 0 0,-1 4-190 0 0,0-12-57 0 0,9 23 4 0 0,-7-21 180 0 0,0-1 0 0 0,-1 0 0 0 0,0 1 0 0 0,-1-1 0 0 0,1 1 0 0 0,-1 0 0 0 0,-1 1-129 0 0,1 2 141 0 0,0-7-32 0 0,0-3 9 0 0,0 10 252 0 0,0-3-318 0 0,0 8 2438 0 0,0-16-2490 0 0,0 0 0 0 0,-1 0 0 0 0,1 0 0 0 0,-1 0 0 0 0,1 0-1 0 0,-1 0 1 0 0,1 0 0 0 0,-1 0 0 0 0,0 0 0 0 0,1 1 0 0 0,-1-1 0 0 0,0 0-1 0 0,0 0 1 0 0,0 1 0 0 0,1-1 0 0 0,-1 0 0 0 0,0 1 0 0 0,0-1 0 0 0,-11-11-54 0 0,6-6 61 0 0,1 0 0 0 0,0 0-1 0 0,1 0 1 0 0,2 0 0 0 0,-1-16-7 0 0,-3-12-252 0 0,4 18-29 0 0,1 1 1 0 0,2-26 280 0 0,0 5-81 0 0,0 32 80 0 0,-1-1-1 0 0,2 1 0 0 0,0-1 1 0 0,1 1-1 0 0,1 0 0 0 0,0 0 0 0 0,6-12 2 0 0,-7 21-86 0 0,1 0 0 0 0,0 1 0 0 0,0 0 0 0 0,0 0 0 0 0,1 0 0 0 0,0 1 0 0 0,0-1 0 0 0,0 1 0 0 0,6-3 86 0 0,-6 3-135 0 0,-2 2 139 0 0,0 0 0 0 0,0 0 0 0 0,0 1 0 0 0,0-1 0 0 0,1 1 0 0 0,-1 0 0 0 0,1-1 0 0 0,0 2 0 0 0,0-1 0 0 0,0 0 0 0 0,0 1 0 0 0,0 0 0 0 0,0 0 0 0 0,0 0 0 0 0,0 0 0 0 0,0 0 0 0 0,0 1 0 0 0,1 0 0 0 0,-1 0 0 0 0,0 0 0 0 0,0 1 0 0 0,1-1 0 0 0,-1 1 0 0 0,3 1-4 0 0,64 16-147 0 0,-69-17 162 0 0,-1 0 0 0 0,0 0 0 0 0,1-1 0 0 0,-1 1 0 0 0,0 0 0 0 0,0 0 0 0 0,0 0 0 0 0,0 0 0 0 0,1 0 0 0 0,-2 0 0 0 0,1 1 0 0 0,0-1 0 0 0,0 0 0 0 0,0 1 0 0 0,0-1 0 0 0,-1 0 0 0 0,1 1 0 0 0,-1-1 0 0 0,1 0 0 0 0,-1 1 0 0 0,0-1 0 0 0,1 1 0 0 0,-1-1 0 0 0,0 1 0 0 0,0-1 0 0 0,0 1 0 0 0,0-1 0 0 0,0 1 0 0 0,0-1 0 0 0,-1 1 0 0 0,1 0-15 0 0,0 3-71 0 0,-1 6 1 0 0,0-1 1 0 0,0 0-1 0 0,-1 1 0 0 0,0-1 1 0 0,-1 0-1 0 0,0 0 1 0 0,-2 3 69 0 0,-33 67 346 0 0,25-55 99 0 0,11-22-205 0 0,-5-1-123 0 0,5-2-14 0 0,2 3 155 0 0,-2 1-231 0 0,-9-2 498 0 0,9-2-407 0 0,2 0 12 0 0,0 0-2 0 0,0 0-33 0 0,0 0-135 0 0,0 0-39 0 0,0 0 2 0 0,0 0 10 0 0,0 0 3 0 0,0 0 0 0 0,0 0-1 0 0,0 0-6 0 0,0 0-1 0 0,0 1 68 0 0,0 0 1 0 0,0 0-1 0 0,0-1 0 0 0,-1 1 0 0 0,1 0 0 0 0,0 0 0 0 0,1 0 0 0 0,-1 0 0 0 0,0 0 0 0 0,0 0 0 0 0,0 0 0 0 0,0 0 1 0 0,1 0-1 0 0,-1 0 0 0 0,0-1 0 0 0,1 1 0 0 0,-1 0 0 0 0,1 0 0 0 0,-1 0 0 0 0,1-1 0 0 0,-1 1 0 0 0,1 0 0 0 0,0 0 4 0 0,14 18-54 0 0,69 40 114 0 0,-72-50-11 0 0,0 0 1 0 0,0-1-1 0 0,1-1 0 0 0,2 1-49 0 0,1 0 15 0 0,27 18-153 0 0,-41-25 111 0 0,2 1-5 0 0,1 1-1 0 0,-1-1 1 0 0,0 1-1 0 0,1 0 1 0 0,-1 0-1 0 0,2 3 33 0 0,-4-4-2 0 0,0 0-1 0 0,-1-1 1 0 0,1 1-1 0 0,-1 0 0 0 0,1 0 1 0 0,-1 0-1 0 0,0 0 1 0 0,0 0-1 0 0,0 0 1 0 0,0 0-1 0 0,0 1 0 0 0,0-1 1 0 0,-1 0-1 0 0,1 1 1 0 0,-1-1-1 0 0,0 0 0 0 0,1 3 3 0 0,-1-2 6 0 0,0 0-1 0 0,0 1 1 0 0,0-1-1 0 0,-1 0 1 0 0,1 1-1 0 0,-1-1 0 0 0,0 0 1 0 0,0 0-1 0 0,0 0 1 0 0,0 0-1 0 0,0 0 1 0 0,-1 0-1 0 0,0 1-5 0 0,1-3 3 0 0,-4 6 53 0 0,0 0 1 0 0,-1-1-1 0 0,0 1 0 0 0,-1-1 1 0 0,1-1-1 0 0,-6 5-56 0 0,3-5 174 0 0,0 0 0 0 0,0-1 0 0 0,0 1 0 0 0,0-2 0 0 0,-1 1 0 0 0,1-1 0 0 0,-1-1 0 0 0,-9 2-174 0 0,-6-1 733 0 0,-1-1 0 0 0,-21-1-733 0 0,41-2 33 0 0,-1 1 1 0 0,1-1-1 0 0,-1-1 1 0 0,1 1 0 0 0,-1-1-34 0 0,-21-4 104 0 0,1 2-260 0 0,0-2 1 0 0,0 0-1 0 0,0-2 156 0 0,19 4-421 0 0,-5-1-415 0 0,12 5 697 0 0,0-1 0 0 0,0 1 0 0 0,1-1 1 0 0,-1 1-1 0 0,1-1 0 0 0,-1 0 1 0 0,0 1-1 0 0,1-1 0 0 0,-1 1 0 0 0,1-1 1 0 0,0 0-1 0 0,-1 0 0 0 0,1 1 0 0 0,-1-1 1 0 0,1 0-1 0 0,0 0 0 0 0,0 1 1 0 0,-1-1-1 0 0,1 0 139 0 0,-1-8-1514 0 0</inkml:trace>
  <inkml:trace contextRef="#ctx0" brushRef="#br0" timeOffset="1336">557 193 8592 0 0,'0'0'250'0'0,"0"0"4"0"0,-1 1-161 0 0,-2 8 371 0 0,0 0-1 0 0,0-1 1 0 0,0 1-1 0 0,1 0 1 0 0,1 0 0 0 0,0 0-1 0 0,0 1 1 0 0,0-1-1 0 0,1 0 1 0 0,1 0 0 0 0,0 9-464 0 0,1 16 1023 0 0,0-3-835 0 0,1 0 0 0 0,2 0 0 0 0,0 0 0 0 0,4 3-188 0 0,7 44 878 0 0,-6 7-453 0 0,-8-60 434 0 0,-3-25-840 0 0,1 0 0 0 0,0 0 0 0 0,0 0 0 0 0,0 0 0 0 0,0 0 0 0 0,0 0 0 0 0,0 1 0 0 0,0-1 0 0 0,0 0-1 0 0,0 0 1 0 0,0 0 0 0 0,0 0 0 0 0,0 0 0 0 0,0 0 0 0 0,0 0 0 0 0,0 0 0 0 0,0 0 0 0 0,0 0 0 0 0,0 0-1 0 0,0 0 1 0 0,0 0 0 0 0,0 0 0 0 0,-1 1 0 0 0,1-1 0 0 0,0 0 0 0 0,0 0 0 0 0,0 0 0 0 0,0 0 0 0 0,0 0 0 0 0,0 0-1 0 0,0 0 1 0 0,0 0 0 0 0,0 0 0 0 0,0 0 0 0 0,-1 0 0 0 0,1 0 0 0 0,0 0 0 0 0,0 0 0 0 0,0 0 0 0 0,0 0 0 0 0,0 0-1 0 0,0 0 1 0 0,0 0 0 0 0,0 0 0 0 0,0 0 0 0 0,0 0 0 0 0,-1-1 0 0 0,1 1 0 0 0,0 0 0 0 0,0 0 0 0 0,0 0-1 0 0,0 0 1 0 0,0 0 0 0 0,0 0 0 0 0,0 0 0 0 0,0 0 0 0 0,0 0 0 0 0,0 0-19 0 0,-7-13 247 0 0,-1-7-241 0 0,2 1 1 0 0,1-1-1 0 0,1-1 1 0 0,-1-9-7 0 0,-8-34-61 0 0,8 41-14 0 0,2-1 0 0 0,0 0 0 0 0,2-5 75 0 0,-6-45-107 0 0,1 34-551 0 0,3 0 0 0 0,1-27 658 0 0,1 65-66 0 0,1 2 51 0 0,0-1 0 0 0,0 0 0 0 0,0 1 1 0 0,0-1-1 0 0,0 1 0 0 0,0-1 0 0 0,0 0 0 0 0,0 1 0 0 0,0-1 0 0 0,0 1 0 0 0,0-1 0 0 0,1 0 0 0 0,-1 1 0 0 0,0-1 0 0 0,0 1 1 0 0,1-1-1 0 0,-1 1 0 0 0,0-1 0 0 0,1 1 0 0 0,-1-1 0 0 0,1 1 0 0 0,-1-1 0 0 0,1 1 15 0 0,0-2-89 0 0,-1-3 62 0 0,5 1-37 0 0,0-5-4 0 0,-2 5 69 0 0,14 3-65 0 0,-15 1 65 0 0,1 0 0 0 0,-1 1 0 0 0,0-1 0 0 0,0 1-1 0 0,1 0 1 0 0,-1-1 0 0 0,0 1 0 0 0,0 0-1 0 0,0 0 1 0 0,0 1 0 0 0,0-1 0 0 0,0 0-1 0 0,0 1 1 0 0,-1-1 0 0 0,1 1 0 0 0,0-1 0 0 0,-1 1-1 0 0,1 0 1 0 0,-1 0 0 0 0,0 0 0 0 0,1 1-1 0 0,7 7 74 0 0,-5-6-50 0 0,1 1 0 0 0,-1 1-1 0 0,0-1 1 0 0,0 1 0 0 0,-1-1 0 0 0,1 1-1 0 0,-1 0 1 0 0,-1 0 0 0 0,1 2-24 0 0,19 62 173 0 0,-6-15 233 0 0,14 21 318 0 0,-31-73-700 0 0,1-2-19 0 0,0-1-1 0 0,0 1 0 0 0,0-1 1 0 0,0 1-1 0 0,0-1 0 0 0,0 1 0 0 0,0-1 1 0 0,0 1-1 0 0,0 0 0 0 0,0-1 1 0 0,1 1-1 0 0,-1-1 0 0 0,0 1 0 0 0,0-1 1 0 0,0 1-1 0 0,1-1 0 0 0,-1 1 1 0 0,0-1-1 0 0,1 0 0 0 0,-1 1 0 0 0,0-1 1 0 0,1 1-1 0 0,-1-1 0 0 0,1 0 1 0 0,-1 1-1 0 0,0-1 0 0 0,1 0 0 0 0,0 1-4 0 0,3 4 18 0 0,-3-5 66 0 0,-1 0 5 0 0,0 0-8 0 0,0 0-1 0 0,0 0 0 0 0,0 0-2 0 0,14-4 52 0 0,-12 2-126 0 0,0 0 0 0 0,0-1 0 0 0,0 1 0 0 0,0 0 0 0 0,-1-1 0 0 0,1 1 0 0 0,-1-1 0 0 0,0 0 0 0 0,0 1 0 0 0,1-1 0 0 0,-2 0 0 0 0,2-2-4 0 0,5-13 16 0 0,1 0-63 0 0,0 0-1 0 0,-1 0 1 0 0,-1 0-1 0 0,3-18 48 0 0,12-36-147 0 0,-8 37-36 0 0,18-45-347 0 0,6 0-68 0 0,-31 73 365 0 0,8-8-46 0 0,-14 15 279 0 0,0 0 0 0 0,0 0 0 0 0,0 0 0 0 0,0-1 0 0 0,0 1 0 0 0,1 0 0 0 0,-1 0 0 0 0,0 0 0 0 0,0-1 0 0 0,0 1 0 0 0,0 0 0 0 0,1 0 0 0 0,-1 0 0 0 0,0 0 0 0 0,0 0 0 0 0,0 0 0 0 0,1-1 0 0 0,-1 1 0 0 0,0 0 0 0 0,0 0 0 0 0,0 0 0 0 0,1 0 0 0 0,-1 0 0 0 0,0 0 0 0 0,0 0 0 0 0,1 0 0 0 0,-1 0 0 0 0,0 0 0 0 0,0 0 0 0 0,0 0 0 0 0,1 0 0 0 0,-1 0 0 0 0,0 0 0 0 0,0 0 0 0 0,1 0 0 0 0,-1 0 0 0 0,0 1 0 0 0,0-1 0 0 0,7 14 0 0 0,-2 7 397 0 0,-2 1-1 0 0,-1 0 0 0 0,0 0 1 0 0,-2 19-397 0 0,3 38 294 0 0,1-16 1427 0 0,-5 63-1721 0 0,-1-35 362 0 0,2 51-333 0 0,0-141 47 0 0,0-1-1 0 0,0 0-10 0 0,0 0-62 0 0,0 0-259 0 0,0 0-116 0 0,0 0-20 0 0,0 0-59 0 0,10 1-987 0 0,1 3 648 0 0</inkml:trace>
  <inkml:trace contextRef="#ctx0" brushRef="#br0" timeOffset="2416">1253 119 8752 0 0,'0'0'190'0'0,"0"0"65"0"0,0 0 165 0 0,0 0 76 0 0,-11 16 1535 0 0,7-5-1768 0 0,0 1 1 0 0,1 0 0 0 0,0 0-1 0 0,1 0 1 0 0,0 0 0 0 0,0 6-264 0 0,1 80 1992 0 0,2-61-743 0 0,-4 35-1249 0 0,1-42 169 0 0,1 0 0 0 0,2 5-169 0 0,0 8 78 0 0,0-34-86 0 0,0-7 13 0 0,0 1-1 0 0,0 0 1 0 0,-1-1 0 0 0,1 1-1 0 0,-1-1 1 0 0,0 1-1 0 0,0 0 1 0 0,0-1-1 0 0,0 1 1 0 0,0 1-5 0 0,0-2 190 0 0,0-2 56 0 0,0 0 8 0 0,0 0-27 0 0,0 0-118 0 0,0-22-29 0 0,-1-10-80 0 0,-6-28 0 0 0,3 28 0 0 0,1-28 0 0 0,-8-144 0 0 0,6 49 18 0 0,5 153-252 0 0,0 2-46 0 0,1 0 256 0 0,0 0 1 0 0,-1 0-1 0 0,1 0 0 0 0,-1 0 0 0 0,1 0 0 0 0,0 0 0 0 0,-1 0 0 0 0,1 0 0 0 0,-1 0 0 0 0,1 0 0 0 0,0 0 0 0 0,-1 0 0 0 0,1 0 0 0 0,-1 0 0 0 0,1 1 0 0 0,0-1 0 0 0,-1 0 0 0 0,1 0 0 0 0,-1 1 0 0 0,1-1 0 0 0,-1 0 0 0 0,1 1 0 0 0,-1-1 0 0 0,1 1 24 0 0,11 8 15 0 0,2 6 163 0 0,-1 1-1 0 0,0 0 1 0 0,-1 1-1 0 0,-1 0 1 0 0,0 1-1 0 0,-1 0 1 0 0,-1 1-1 0 0,-1 0 1 0 0,-1 0-1 0 0,3 12-177 0 0,-8-22 72 0 0,2 1-4 0 0,0-3-44 0 0,-3-6 29 0 0,-1-1 11 0 0,0 0 3 0 0,0 0 13 0 0,0 0 11 0 0,1 0-85 0 0,-1 0-1 0 0,1 0 1 0 0,-1-1 0 0 0,1 1 0 0 0,0 0-1 0 0,-1-1 1 0 0,1 1 0 0 0,-1-1 0 0 0,1 1 0 0 0,-1-1-1 0 0,1 1 1 0 0,-1-1 0 0 0,1 1 0 0 0,-1-1 0 0 0,0 0-1 0 0,1 1 1 0 0,-1-1 0 0 0,0 1 0 0 0,1-1-1 0 0,-1 0 1 0 0,0 1 0 0 0,0-1 0 0 0,0 0 0 0 0,1 0-6 0 0,4-18 6 0 0,-5 17-5 0 0,41-129-225 0 0,-13 65-250 0 0,-27 64 422 0 0,4-11-410 0 0,-5 12 454 0 0,0 1 0 0 0,1 0 1 0 0,-1-1-1 0 0,0 1 0 0 0,0 0 0 0 0,0 0 0 0 0,0-1 0 0 0,1 1 0 0 0,-1 0 0 0 0,0 0 0 0 0,0-1 0 0 0,1 1 1 0 0,-1 0-1 0 0,0 0 0 0 0,0 0 0 0 0,1 0 0 0 0,-1-1 0 0 0,0 1 0 0 0,0 0 0 0 0,1 0 0 0 0,-1 0 0 0 0,0 0 1 0 0,1 0-1 0 0,-1 0 0 0 0,0 0 0 0 0,1 0 0 0 0,-1 0 0 0 0,0 0 0 0 0,1 0 0 0 0,-1 0 0 0 0,0 0 1 0 0,0 0-1 0 0,1 0 0 0 0,-1 0 0 0 0,0 0 0 0 0,1 0 0 0 0,-1 0 0 0 0,0 1 0 0 0,1-1 0 0 0,-1 0 0 0 0,0 0 8 0 0,2 2 23 0 0,0-1-1 0 0,1 1 0 0 0,-2 0 1 0 0,1-1-1 0 0,0 1 0 0 0,0 0 1 0 0,0 0-1 0 0,-1 0 0 0 0,1 1 1 0 0,-1-1-1 0 0,0 0 0 0 0,0 0 1 0 0,0 1-1 0 0,0-1 0 0 0,0 1 1 0 0,0-1-1 0 0,-1 1 0 0 0,1-1 1 0 0,-1 1-1 0 0,1 0 0 0 0,-1 1-22 0 0,1 4 59 0 0,1 6 67 0 0,-1 0 0 0 0,-1 0-1 0 0,0 6-125 0 0,2 34 327 0 0,1-18 34 0 0,-2-1 0 0 0,-3 32-361 0 0,1-4 510 0 0,1-61-505 0 0,-1 12 74 0 0,2 1 0 0 0,-1-1 0 0 0,2 0 0 0 0,0 1 0 0 0,3 10-79 0 0,0 2 0 0 0,-4-20-12 0 0,-1-6-66 0 0,0-1-90 0 0,0 0-31 0 0,0 0-8 0 0,0 0-70 0 0,0 0-291 0 0,0 0-127 0 0,0 0-29 0 0</inkml:trace>
  <inkml:trace contextRef="#ctx0" brushRef="#br0" timeOffset="3144">1721 90 8752 0 0,'0'0'190'0'0,"0"0"65"0"0,0 0 165 0 0,0 0 76 0 0,0 0 15 0 0,0 0 1 0 0,0 0 0 0 0,0 0 0 0 0,-1 3 0 0 0,-1 8 226 0 0,0 1 0 0 0,0-1 0 0 0,1 1 0 0 0,1-1 0 0 0,0 1 0 0 0,2 11-738 0 0,-1 12 143 0 0,-6 236-659 0 0,10-227 458 0 0,-5-42 174 0 0,0-2 60 0 0,0 0 16 0 0,5 6-780 0 0,-7-51 1175 0 0,-6-32-587 0 0,2 30 269 0 0,2-36-269 0 0,4-104 154 0 0,0 187-154 0 0,0-4 0 0 0,0 0 0 0 0,0-1 0 0 0,1 1 0 0 0,-1 0 0 0 0,1 0 0 0 0,0 0 0 0 0,1 0 0 0 0,-1 0 0 0 0,1 0 0 0 0,1-1 0 0 0,7-16 0 0 0,-6 15 0 0 0,5-1-2 0 0,-7 5 3 0 0,0 0 0 0 0,0 0-1 0 0,1 1 1 0 0,-1-1 0 0 0,0 1 0 0 0,1-1 0 0 0,-1 1 0 0 0,1 0 0 0 0,0 0 0 0 0,-1 0-1 0 0,1 0 1 0 0,1 1-1 0 0,0-2 10 0 0,1 0 43 0 0,26 0 122 0 0,7 2 1473 0 0,-21 0-6315 0 0,-17 0 3009 0 0</inkml:trace>
  <inkml:trace contextRef="#ctx0" brushRef="#br0" timeOffset="3551">1695 296 6808 0 0,'0'0'385'0'0,"0"0"410"0"0,0 0 182 0 0,0 0 42 0 0,0 0-133 0 0,0 0-448 0 0,0 0 283 0 0,0 0 188 0 0,7 6 1491 0 0,-6-6-2319 0 0,11 4 440 0 0,9-1 870 0 0,-12-2-1363 0 0,33 8-28 0 0,-38-8-148 0 0,0 1-1 0 0,-1-1 1 0 0,1 1-1 0 0,0 0 1 0 0,-1 0-1 0 0,1 1 0 0 0,-1-1 1 0 0,0 1-1 0 0,0-1 1 0 0,0 1-1 0 0,0 0 0 0 0,0 1 1 0 0,2 2 148 0 0,2 2-1318 0 0,3 1-136 0 0</inkml:trace>
  <inkml:trace contextRef="#ctx0" brushRef="#br0" timeOffset="4082.8">1690 622 10696 0 0,'0'0'232'0'0,"17"5"502"0"0,57-18 3430 0 0,-18 8-2939 0 0,104 13 571 0 0,-123-13-1396 0 0,-27 3-328 0 0,1 0 0 0 0,-1 1-1 0 0,1 0 1 0 0,0 0 0 0 0,4 1-72 0 0,-14 0 89 0 0,-1 0-5 0 0,0 0-84 0 0,0 0-289 0 0,0 0-126 0 0,0 0-29 0 0,0 0-102 0 0,0 0-416 0 0,1 2-181 0 0,3 5-37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8T21:19:57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77 212 2848 0 0,'-2'0'107'0'0,"-5"0"-1"0"0,5 0 336 0 0,2 0 144 0 0,-35-18 4211 0 0,6-7-2433 0 0,28 24-2174 0 0,1 1 2 0 0,-1-7 162 0 0,1 7-319 0 0,0-1 0 0 0,0 0-1 0 0,0 0 1 0 0,0 0-1 0 0,0 1 1 0 0,0-1-1 0 0,0 0 1 0 0,1 0-1 0 0,-1 0 1 0 0,0 1-1 0 0,0-1 1 0 0,1 0-1 0 0,-1 1 1 0 0,0-1-1 0 0,1 0 1 0 0,-1 0 0 0 0,0 1-1 0 0,1-1 1 0 0,-1 1-1 0 0,1-1 1 0 0,0 0-35 0 0,2-2 19 0 0,0-1 1 0 0,0 1 0 0 0,1 0-1 0 0,-1 0 1 0 0,1 0 0 0 0,0 1-1 0 0,0-1 1 0 0,0 1 0 0 0,0 0-1 0 0,1 0 1 0 0,-1 0 0 0 0,0 1 0 0 0,1-1-1 0 0,1 1-19 0 0,13-3 8 0 0,-1 1 0 0 0,1 1 0 0 0,0 0-8 0 0,7 0 53 0 0,158-10 151 0 0,-118 9-15 0 0,-45 1-58 0 0,-1-1 1 0 0,12-4-132 0 0,21-2 112 0 0,79-9 261 0 0,-25 3-90 0 0,1 4-1 0 0,22 5-282 0 0,298 14 246 0 0,-327-6-222 0 0,-10 0 272 0 0,8-5-296 0 0,225 0 473 0 0,-10 1-114 0 0,-53-5-359 0 0,-133 3 0 0 0,-29 2 0 0 0,7 3 0 0 0,234 11 0 0 0,-38-8 16 0 0,116 7-48 0 0,-289 3 32 0 0,-40-7 0 0 0,3 4 0 0 0,79 7 0 0 0,-83-12 0 0 0,40 1 0 0 0,20-1 50 0 0,-80-2-3 0 0,0-2 0 0 0,21-5-47 0 0,-44 1 0 0 0,32 4 0 0 0,-31 0 0 0 0,37-4 0 0 0,-28-3 0 0 0,0 3 0 0 0,1 1 0 0 0,40 7 0 0 0,-73-4 69 0 0,1-2 0 0 0,-1 0 0 0 0,1-2 0 0 0,2-1-69 0 0,-10 1 12 0 0,-6 1-10 0 0,14-1 29 0 0,-1-1-1 0 0,9-3-30 0 0,-25 5 13 0 0,1 0 0 0 0,0 0 0 0 0,0 1 0 0 0,4 0-13 0 0,-5 0 4 0 0,-1 0 0 0 0,1-1 0 0 0,-1 1 0 0 0,1-1-1 0 0,-1 0 1 0 0,2-1-4 0 0,-4 0 66 0 0,0 1 1 0 0,-1 0-1 0 0,1 1 0 0 0,0-1 0 0 0,-1 1 0 0 0,1-1 0 0 0,0 1 1 0 0,0 0-1 0 0,3 1-66 0 0,13-1 463 0 0,-15 0-453 0 0,3-4 5 0 0,-6 3 28 0 0,-2 1-122 0 0,0 0-86 0 0,0 0-771 0 0,0 0-3139 0 0,0 0-1343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8T21:23:05.54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333 0 6408 0 0,'0'0'134'0'0,"0"0"96"0"0,0 0 290 0 0,0 0 120 0 0,0 0 28 0 0,0 0-48 0 0,0 0-218 0 0,0 0-91 0 0,0 0-20 0 0,0 0 2 0 0,0 0 22 0 0,0 0 5 0 0,0 0 0 0 0,0 0-14 0 0,0 0-55 0 0,0 0-24 0 0,0 0-3 0 0,0 0 32 0 0,0 0 133 0 0,0 0 54 0 0,0 0 6 0 0,0 0-1 0 0,0 0-28 0 0,0 0-17 0 0,0 0-3 0 0,0 0-46 0 0,0 0-191 0 0,0 0-88 0 0,0 2-11 0 0,-15 21 249 0 0,-1 0 1 0 0,-19 21-314 0 0,0 0 71 0 0,-40 52 209 0 0,14-29 365 0 0,27-26-405 0 0,33-39-240 0 0,-1 1 0 0 0,0 0 0 0 0,0-1 0 0 0,0 0 0 0 0,0 1 0 0 0,0-1 0 0 0,0 0 0 0 0,0 0 0 0 0,-2 1 0 0 0,3-2 0 0 0,-1 0 0 0 0,0 0 0 0 0,1 1 0 0 0,-1-1 0 0 0,1 1 0 0 0,0 0 0 0 0,0-1 0 0 0,-1 1 0 0 0,1 0 0 0 0,0 0 0 0 0,-5 7 0 0 0,-3 1 0 0 0,0-2 16 0 0,7-7 60 0 0,2-1-1 0 0,0 0-10 0 0,0 0 6 0 0,0 0 28 0 0,0 0 11 0 0,0 0 2 0 0,0 0-8 0 0,0 0-5 0 0,0 0 101 0 0,0 0 39 0 0,0 0 7 0 0,2 1-39 0 0,7 3-166 0 0,1 0-41 0 0,3 2 31 0 0,-1-4 0 0 0,-2-2-29 0 0,51 11-2 0 0,-29-7 0 0 0,-22-4 0 0 0,-1 1 0 0 0,1 1 0 0 0,-1 0 0 0 0,5 1 0 0 0,12-2 0 0 0,-8 1 0 0 0,-1 4 0 0 0,-14-5 0 0 0,0-1 0 0 0,12-5 0 0 0,13 1-509 0 0,-23 4 396 0 0,-3 0-14 0 0,17-9-1028 0 0,-18 8 839 0 0,-1 1-85 0 0,3-3-503 0 0,-2 2-3681 0 0,-1 1-552 0 0</inkml:trace>
  <inkml:trace contextRef="#ctx0" brushRef="#br0" timeOffset="546">323 230 6960 0 0,'0'0'149'0'0,"0"0"47"0"0,0 0 112 0 0,0 0 48 0 0,0 0 11 0 0,0 0 7 0 0,0 0 29 0 0,0 0 12 0 0,0 0 1 0 0,0 0 4 0 0,0 0 17 0 0,0 0 10 0 0,0 0 1 0 0,0 0 6 0 0,0 0 30 0 0,0 0 18 0 0,0 0 2 0 0,0 0-3 0 0,0 0-10 0 0,0 0-3 0 0,0 0 0 0 0,0 0-38 0 0,0 0-155 0 0,0 0-67 0 0,0 0-18 0 0,-12 1 853 0 0,10 0-1043 0 0,-1 1 0 0 0,1 0 0 0 0,-1 0 1 0 0,1 1-1 0 0,0-1 0 0 0,0 0 0 0 0,0 1 0 0 0,0-1 0 0 0,0 1 0 0 0,1 0 0 0 0,-1 0 1 0 0,1 0-1 0 0,0 0 0 0 0,-1 0 0 0 0,1 0-20 0 0,-2 3 48 0 0,1 1 1 0 0,0 0-1 0 0,0-1 1 0 0,0 1-1 0 0,1 0 1 0 0,0 0-1 0 0,0 0-48 0 0,0 30 62 0 0,-3 0 0 0 0,-1 1-62 0 0,4-37 2 0 0,-10 41 7 0 0,8-35 0 0 0,1 0 0 0 0,0 1 0 0 0,0-1 0 0 0,0 0 1 0 0,1 1-1 0 0,0 6-9 0 0,0-1 18 0 0,0 1 0 0 0,-1-1-1 0 0,-1 1 1 0 0,0-1 0 0 0,-3 8-18 0 0,-8 31-189 0 0,14-38-719 0 0,0-14 446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8T21:21:42.22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157 19 2472 0 0,'0'0'92'0'0,"0"0"-13"0"0,0 0 46 0 0,0 0 172 0 0,0 0 78 0 0,0 0 10 0 0,0 0-33 0 0,0 0-162 0 0,-17 18-556 0 0,14-17 389 0 0,2 0 217 0 0,-1 0 0 0 0,1 0 0 0 0,-1 0 1 0 0,1 0-1 0 0,-1 0 0 0 0,1-1 0 0 0,-1 1 1 0 0,0 0-1 0 0,1-1 0 0 0,-1 0 0 0 0,0 1 1 0 0,1-1-1 0 0,-1 0 0 0 0,0 0 0 0 0,0 0 1 0 0,1 0-1 0 0,-2 0-240 0 0,2-1 93 0 0,1 1 10 0 0,0 0 1 0 0,0 0 14 0 0,0 0 61 0 0,0 0 21 0 0,0 0 7 0 0,0 0-7 0 0,0 0-35 0 0,0 0-18 0 0,0 0-3 0 0,0 0-70 0 0,-1 0 0 0 0,1 1 0 0 0,0-1 1 0 0,0 0-1 0 0,-1 0 0 0 0,1 0 0 0 0,0 0 0 0 0,-1 0 1 0 0,1 0-1 0 0,0 0 0 0 0,0 0 0 0 0,-1 0 1 0 0,1 0-1 0 0,0 0 0 0 0,-1 0 0 0 0,1 0 0 0 0,0 0 1 0 0,-1 0-1 0 0,1-1 0 0 0,0 1 0 0 0,0 0 1 0 0,-1 0-1 0 0,1 0 0 0 0,0 0 0 0 0,0 0 0 0 0,-1-1 1 0 0,1 1-1 0 0,0 0 0 0 0,0 0 0 0 0,-1-1-74 0 0,2-2 164 0 0,24-11 150 0 0,-10 8-257 0 0,1 1 1 0 0,0 0-1 0 0,10-1-57 0 0,-9 2 20 0 0,-13 3-21 0 0,-1 1 1 0 0,0 0 0 0 0,0 0 0 0 0,1 0 0 0 0,-1 1 0 0 0,0-1-1 0 0,0 1 1 0 0,1-1 0 0 0,-1 1 0 0 0,2 1 0 0 0,21 3 19 0 0,1 4 454 0 0,18-6-227 0 0,-38-2-246 0 0,0 2 21 0 0,-5-2 86 0 0,-2-1 21 0 0,0 0 0 0 0,-8 16 240 0 0,5-8-88 0 0,1-4-187 0 0,-1 0 0 0 0,1 0 0 0 0,-1-1 1 0 0,1 1-1 0 0,-1-1 0 0 0,0 0 0 0 0,-1 0 1 0 0,-2 2-94 0 0,-31 34 510 0 0,36-38-511 0 0,0 1 1 0 0,0-1 0 0 0,0 0 0 0 0,0 1 0 0 0,0-1-1 0 0,0 0 1 0 0,0 0 0 0 0,-1 0 0 0 0,1 0 0 0 0,0 0 0 0 0,-1 0-1 0 0,1 0 1 0 0,-2 0 0 0 0,-16 10 13 0 0,7-1 32 0 0,6-4-33 0 0,0-1 1 0 0,-1 0 0 0 0,1 0 0 0 0,-1-1 0 0 0,0 0 0 0 0,-1 1-13 0 0,3 0-36 0 0,14-7 97 0 0,6 0-57 0 0,41-3-385 0 0,-46 5 343 0 0,1-1 0 0 0,0 2 1 0 0,0-1-1 0 0,0 2 1 0 0,2 0 37 0 0,-2 0-69 0 0,0 1 0 0 0,0 1 1 0 0,0 0-1 0 0,-1 0 1 0 0,0 1-1 0 0,0 1 1 0 0,5 3 68 0 0,-5-4-32 0 0,-5 2 3 0 0,1 3 26 0 0,-2-6 5 0 0,12 22-15 0 0,-15-23-30 0 0,4 1 33 0 0,-1 6 20 0 0,-3-7 30 0 0,-1 0-1 0 0,1 0 0 0 0,-1 0 1 0 0,0 0-1 0 0,0-1 1 0 0,0 1-1 0 0,0 0 0 0 0,0 0 1 0 0,-1 0-1 0 0,1 0 1 0 0,-1 0-1 0 0,0 0 0 0 0,1 0 1 0 0,-1 0-1 0 0,-1-1 1 0 0,1 1-1 0 0,0 0 1 0 0,-2 0-40 0 0,3-2 18 0 0,-1 0 0 0 0,0 0 0 0 0,0 0 0 0 0,1-1 0 0 0,-1 1 1 0 0,0 0-1 0 0,0-1 0 0 0,0 1 0 0 0,0-1 0 0 0,0 1 0 0 0,0-1 1 0 0,0 1-1 0 0,0-1 0 0 0,0 0 0 0 0,0 1-18 0 0,-12 5 136 0 0,2 5 35 0 0,-1-1 1 0 0,0 0-1 0 0,-1 0 1 0 0,0-2 0 0 0,0 1-1 0 0,-1-2 1 0 0,0 0 0 0 0,0 0-1 0 0,-1-2 1 0 0,0 1-1 0 0,-1-2-171 0 0,7-2 38 0 0,4 0 8 0 0,-1-1 0 0 0,0 0 1 0 0,1-1-1 0 0,-1 1 0 0 0,0-1 1 0 0,1 0-1 0 0,-1 0 0 0 0,-4-2-46 0 0,-12 3 94 0 0,20 0-88 0 0,0-1-1 0 0,0 0 0 0 0,0 1 0 0 0,0-1 1 0 0,-1 0-1 0 0,1 0 0 0 0,0 0 1 0 0,0-1-1 0 0,0 1 0 0 0,0 0 1 0 0,0-1-1 0 0,-1 0 0 0 0,1 1-5 0 0,-7-3 16 0 0,0 0 0 0 0,-1 1 1 0 0,0 0-1 0 0,-4 0-16 0 0,6 2-15 0 0,0-1 0 0 0,0-1 0 0 0,0 0 1 0 0,0 0-1 0 0,0 0 0 0 0,1-1 0 0 0,-2-1 15 0 0,4 2-254 0 0,1 1-1 0 0,-1 0 0 0 0,0-1 0 0 0,0 1 0 0 0,0 1 0 0 0,0-1 1 0 0,0 1-1 0 0,0 0 255 0 0,4 0-493 0 0</inkml:trace>
</inkml:ink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60752-93B9-4B2F-B942-D905AB6831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8789DD-A1A1-4020-A968-39DFD8F65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Monde pour rapport.dotx</Template>
  <TotalTime>0</TotalTime>
  <Pages>5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"Monde" pour rapport</vt:lpstr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"Monde" pour rapport</dc:title>
  <dc:subject/>
  <dc:creator/>
  <cp:keywords/>
  <dc:description/>
  <cp:lastModifiedBy/>
  <cp:revision>1</cp:revision>
  <dcterms:created xsi:type="dcterms:W3CDTF">2015-10-09T08:35:00Z</dcterms:created>
  <dcterms:modified xsi:type="dcterms:W3CDTF">2020-04-08T22:25:00Z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TC043191969991</vt:lpwstr>
  </property>
</Properties>
</file>